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0F" w:rsidRDefault="00CE010F"/>
    <w:sdt>
      <w:sdtPr>
        <w:id w:val="108208376"/>
      </w:sdtPr>
      <w:sdtContent>
        <w:p w:rsidR="009F4D94" w:rsidRDefault="00297D27">
          <w:r>
            <w:rPr>
              <w:noProof/>
              <w:lang w:eastAsia="zh-TW" w:bidi="ar-SA"/>
            </w:rPr>
            <w:pict>
              <v:group id="_x0000_s1026" style="position:absolute;margin-left:16392.7pt;margin-top:0;width:264.55pt;height:690.65pt;z-index:251537920;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bidi="ar-SA"/>
            </w:rPr>
            <w:pict>
              <v:group id="_x0000_s1037" style="position:absolute;margin-left:0;margin-top:0;width:464.8pt;height:380.95pt;z-index:251539968;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bidi="ar-SA"/>
            </w:rPr>
            <w:pict>
              <v:group id="_x0000_s1032" style="position:absolute;margin-left:21794.6pt;margin-top:0;width:332.7pt;height:227.25pt;z-index:251538944;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9F4D94" w:rsidRDefault="00297D27"/>
      </w:sdtContent>
    </w:sdt>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p w:rsidR="006C255B" w:rsidRPr="006C255B" w:rsidRDefault="006C255B">
      <w:pPr>
        <w:rPr>
          <w:rFonts w:ascii="Trebuchet MS" w:hAnsi="Trebuchet MS"/>
        </w:rPr>
      </w:pPr>
    </w:p>
    <w:tbl>
      <w:tblPr>
        <w:tblpPr w:leftFromText="187" w:rightFromText="187" w:vertAnchor="page" w:horzAnchor="margin" w:tblpY="5911"/>
        <w:tblW w:w="3000" w:type="pct"/>
        <w:tblLook w:val="04A0"/>
      </w:tblPr>
      <w:tblGrid>
        <w:gridCol w:w="6410"/>
      </w:tblGrid>
      <w:tr w:rsidR="0030321D" w:rsidTr="0030321D">
        <w:tc>
          <w:tcPr>
            <w:tcW w:w="6610" w:type="dxa"/>
          </w:tcPr>
          <w:p w:rsidR="0030321D" w:rsidRDefault="00297D27" w:rsidP="0030321D">
            <w:pPr>
              <w:pStyle w:val="NoSpacing"/>
              <w:rPr>
                <w:rFonts w:ascii="Algerian" w:eastAsiaTheme="majorEastAsia" w:hAnsi="Algerian" w:cstheme="majorBidi"/>
                <w:bCs/>
                <w:color w:val="00B0F0"/>
                <w:sz w:val="72"/>
                <w:szCs w:val="72"/>
              </w:rPr>
            </w:pPr>
            <w:sdt>
              <w:sdtPr>
                <w:rPr>
                  <w:rFonts w:ascii="Algerian" w:eastAsiaTheme="majorEastAsia" w:hAnsi="Algerian" w:cstheme="majorBidi"/>
                  <w:bCs/>
                  <w:color w:val="365F91" w:themeColor="accent1" w:themeShade="BF"/>
                  <w:sz w:val="48"/>
                  <w:szCs w:val="48"/>
                  <w:lang w:eastAsia="ja-JP" w:bidi="hi-IN"/>
                </w:rPr>
                <w:alias w:val="Title"/>
                <w:id w:val="703864190"/>
                <w:dataBinding w:prefixMappings="xmlns:ns0='http://schemas.openxmlformats.org/package/2006/metadata/core-properties' xmlns:ns1='http://purl.org/dc/elements/1.1/'" w:xpath="/ns0:coreProperties[1]/ns1:title[1]" w:storeItemID="{6C3C8BC8-F283-45AE-878A-BAB7291924A1}"/>
                <w:text/>
              </w:sdtPr>
              <w:sdtEndPr>
                <w:rPr>
                  <w:color w:val="00B0F0"/>
                  <w:lang w:eastAsia="en-US" w:bidi="ar-SA"/>
                </w:rPr>
              </w:sdtEndPr>
              <w:sdtContent>
                <w:r w:rsidR="00C256F9" w:rsidRPr="009441E9">
                  <w:rPr>
                    <w:rFonts w:ascii="Algerian" w:eastAsiaTheme="majorEastAsia" w:hAnsi="Algerian" w:cstheme="majorBidi"/>
                    <w:bCs/>
                    <w:color w:val="365F91" w:themeColor="accent1" w:themeShade="BF"/>
                    <w:sz w:val="48"/>
                    <w:szCs w:val="48"/>
                    <w:lang w:eastAsia="ja-JP" w:bidi="hi-IN"/>
                  </w:rPr>
                  <w:t xml:space="preserve">Online </w:t>
                </w:r>
                <w:r w:rsidR="00C50D51">
                  <w:rPr>
                    <w:rFonts w:ascii="Algerian" w:eastAsiaTheme="majorEastAsia" w:hAnsi="Algerian" w:cstheme="majorBidi"/>
                    <w:bCs/>
                    <w:color w:val="365F91" w:themeColor="accent1" w:themeShade="BF"/>
                    <w:sz w:val="48"/>
                    <w:szCs w:val="48"/>
                    <w:lang w:eastAsia="ja-JP" w:bidi="hi-IN"/>
                  </w:rPr>
                  <w:t>Examination</w:t>
                </w:r>
                <w:r w:rsidR="00102D26" w:rsidRPr="009441E9">
                  <w:rPr>
                    <w:rFonts w:ascii="Algerian" w:eastAsiaTheme="majorEastAsia" w:hAnsi="Algerian" w:cstheme="majorBidi"/>
                    <w:bCs/>
                    <w:color w:val="365F91" w:themeColor="accent1" w:themeShade="BF"/>
                    <w:sz w:val="48"/>
                    <w:szCs w:val="48"/>
                    <w:lang w:eastAsia="ja-JP" w:bidi="hi-IN"/>
                  </w:rPr>
                  <w:t xml:space="preserve"> </w:t>
                </w:r>
                <w:r w:rsidR="00C256F9" w:rsidRPr="009441E9">
                  <w:rPr>
                    <w:rFonts w:ascii="Algerian" w:eastAsiaTheme="majorEastAsia" w:hAnsi="Algerian" w:cstheme="majorBidi"/>
                    <w:bCs/>
                    <w:color w:val="365F91" w:themeColor="accent1" w:themeShade="BF"/>
                    <w:sz w:val="48"/>
                    <w:szCs w:val="48"/>
                    <w:lang w:eastAsia="ja-JP" w:bidi="hi-IN"/>
                  </w:rPr>
                  <w:t xml:space="preserve">System </w:t>
                </w:r>
                <w:r w:rsidR="0030321D" w:rsidRPr="009441E9">
                  <w:rPr>
                    <w:rFonts w:ascii="Algerian" w:eastAsiaTheme="majorEastAsia" w:hAnsi="Algerian" w:cstheme="majorBidi"/>
                    <w:bCs/>
                    <w:color w:val="365F91" w:themeColor="accent1" w:themeShade="BF"/>
                    <w:sz w:val="48"/>
                    <w:szCs w:val="48"/>
                    <w:lang w:eastAsia="ja-JP" w:bidi="hi-IN"/>
                  </w:rPr>
                  <w:t xml:space="preserve"> </w:t>
                </w:r>
              </w:sdtContent>
            </w:sdt>
          </w:p>
          <w:p w:rsidR="0030321D" w:rsidRDefault="00297D27" w:rsidP="00C4413F">
            <w:pPr>
              <w:pStyle w:val="NoSpacing"/>
              <w:rPr>
                <w:rFonts w:asciiTheme="majorHAnsi" w:eastAsiaTheme="majorEastAsia" w:hAnsiTheme="majorHAnsi" w:cstheme="majorBidi"/>
                <w:b/>
                <w:bCs/>
                <w:color w:val="365F91" w:themeColor="accent1" w:themeShade="BF"/>
                <w:sz w:val="48"/>
                <w:szCs w:val="48"/>
              </w:rPr>
            </w:pPr>
            <w:sdt>
              <w:sdtPr>
                <w:rPr>
                  <w:rFonts w:asciiTheme="majorHAnsi" w:hAnsiTheme="majorHAnsi"/>
                  <w:b/>
                  <w:color w:val="484329" w:themeColor="background2" w:themeShade="3F"/>
                  <w:sz w:val="28"/>
                  <w:szCs w:val="28"/>
                </w:rPr>
                <w:alias w:val="Subtitle"/>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C4413F">
                  <w:rPr>
                    <w:rFonts w:asciiTheme="majorHAnsi" w:hAnsiTheme="majorHAnsi"/>
                    <w:b/>
                    <w:color w:val="484329" w:themeColor="background2" w:themeShade="3F"/>
                    <w:sz w:val="28"/>
                    <w:szCs w:val="28"/>
                  </w:rPr>
                  <w:t xml:space="preserve">     </w:t>
                </w:r>
              </w:sdtContent>
            </w:sdt>
          </w:p>
        </w:tc>
      </w:tr>
      <w:tr w:rsidR="0030321D" w:rsidTr="0030321D">
        <w:tc>
          <w:tcPr>
            <w:tcW w:w="6610" w:type="dxa"/>
          </w:tcPr>
          <w:p w:rsidR="0030321D" w:rsidRPr="006C255B" w:rsidRDefault="0030321D" w:rsidP="0030321D">
            <w:pPr>
              <w:pStyle w:val="NoSpacing"/>
              <w:rPr>
                <w:rFonts w:asciiTheme="majorHAnsi" w:hAnsiTheme="majorHAnsi"/>
                <w:b/>
                <w:color w:val="484329" w:themeColor="background2" w:themeShade="3F"/>
                <w:sz w:val="28"/>
                <w:szCs w:val="28"/>
              </w:rPr>
            </w:pPr>
          </w:p>
        </w:tc>
      </w:tr>
      <w:tr w:rsidR="0030321D" w:rsidTr="0030321D">
        <w:tc>
          <w:tcPr>
            <w:tcW w:w="6610" w:type="dxa"/>
          </w:tcPr>
          <w:p w:rsidR="0030321D" w:rsidRPr="0030321D" w:rsidRDefault="0030321D" w:rsidP="0030321D">
            <w:pPr>
              <w:pStyle w:val="NoSpacing"/>
              <w:rPr>
                <w:rFonts w:ascii="Trebuchet MS" w:hAnsi="Trebuchet MS"/>
                <w:b/>
                <w:bCs/>
                <w:sz w:val="32"/>
                <w:szCs w:val="32"/>
              </w:rPr>
            </w:pPr>
          </w:p>
          <w:p w:rsidR="0030321D" w:rsidRDefault="0030321D" w:rsidP="0030321D">
            <w:pPr>
              <w:pStyle w:val="NoSpacing"/>
              <w:rPr>
                <w:color w:val="484329" w:themeColor="background2" w:themeShade="3F"/>
                <w:sz w:val="28"/>
                <w:szCs w:val="28"/>
              </w:rPr>
            </w:pPr>
          </w:p>
        </w:tc>
      </w:tr>
      <w:tr w:rsidR="0030321D" w:rsidTr="0030321D">
        <w:tc>
          <w:tcPr>
            <w:tcW w:w="6610" w:type="dxa"/>
          </w:tcPr>
          <w:p w:rsidR="0030321D" w:rsidRDefault="0030321D" w:rsidP="0030321D">
            <w:pPr>
              <w:pStyle w:val="NoSpacing"/>
            </w:pPr>
          </w:p>
        </w:tc>
      </w:tr>
      <w:tr w:rsidR="0030321D" w:rsidTr="0030321D">
        <w:tc>
          <w:tcPr>
            <w:tcW w:w="6610" w:type="dxa"/>
          </w:tcPr>
          <w:p w:rsidR="0030321D" w:rsidRDefault="0030321D" w:rsidP="0030321D">
            <w:pPr>
              <w:pStyle w:val="NoSpacing"/>
            </w:pPr>
          </w:p>
        </w:tc>
      </w:tr>
      <w:tr w:rsidR="0030321D" w:rsidTr="0030321D">
        <w:tc>
          <w:tcPr>
            <w:tcW w:w="6610" w:type="dxa"/>
          </w:tcPr>
          <w:p w:rsidR="0030321D" w:rsidRPr="00C759D7" w:rsidRDefault="00644FB9" w:rsidP="0030321D">
            <w:pPr>
              <w:pStyle w:val="NoSpacing"/>
              <w:rPr>
                <w:rFonts w:asciiTheme="majorHAnsi" w:hAnsiTheme="majorHAnsi"/>
                <w:b/>
                <w:bCs/>
                <w:sz w:val="32"/>
                <w:szCs w:val="32"/>
                <w:u w:val="single"/>
              </w:rPr>
            </w:pPr>
            <w:r>
              <w:rPr>
                <w:rFonts w:asciiTheme="majorHAnsi" w:hAnsiTheme="majorHAnsi"/>
                <w:b/>
                <w:bCs/>
                <w:sz w:val="32"/>
                <w:szCs w:val="32"/>
                <w:u w:val="single"/>
              </w:rPr>
              <w:t>Student Name</w:t>
            </w:r>
          </w:p>
          <w:p w:rsidR="0030321D" w:rsidRDefault="00880570" w:rsidP="0030321D">
            <w:pPr>
              <w:pStyle w:val="NoSpacing"/>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YOUR NAME</w:t>
            </w:r>
          </w:p>
          <w:p w:rsidR="0030321D" w:rsidRDefault="0030321D"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C4413F" w:rsidP="00F86649">
            <w:pPr>
              <w:pStyle w:val="NoSpacing"/>
              <w:rPr>
                <w:b/>
                <w:bCs/>
                <w:sz w:val="32"/>
                <w:szCs w:val="32"/>
              </w:rPr>
            </w:pPr>
          </w:p>
          <w:p w:rsidR="00C4413F" w:rsidRDefault="00552F7B" w:rsidP="00F86649">
            <w:pPr>
              <w:pStyle w:val="NoSpacing"/>
              <w:rPr>
                <w:b/>
                <w:bCs/>
                <w:sz w:val="32"/>
                <w:szCs w:val="32"/>
              </w:rPr>
            </w:pPr>
            <w:r>
              <w:rPr>
                <w:b/>
                <w:bCs/>
                <w:sz w:val="32"/>
                <w:szCs w:val="32"/>
              </w:rPr>
              <w:t>&lt;</w:t>
            </w:r>
            <w:r w:rsidR="002A7BCC">
              <w:rPr>
                <w:b/>
                <w:bCs/>
                <w:sz w:val="32"/>
                <w:szCs w:val="32"/>
              </w:rPr>
              <w:t>Y</w:t>
            </w:r>
            <w:r w:rsidR="008B5ECA">
              <w:rPr>
                <w:b/>
                <w:bCs/>
                <w:sz w:val="32"/>
                <w:szCs w:val="32"/>
              </w:rPr>
              <w:t xml:space="preserve">our </w:t>
            </w:r>
            <w:r w:rsidR="002A7BCC">
              <w:rPr>
                <w:b/>
                <w:bCs/>
                <w:sz w:val="32"/>
                <w:szCs w:val="32"/>
              </w:rPr>
              <w:t>C</w:t>
            </w:r>
            <w:r w:rsidR="008B5ECA">
              <w:rPr>
                <w:b/>
                <w:bCs/>
                <w:sz w:val="32"/>
                <w:szCs w:val="32"/>
              </w:rPr>
              <w:t xml:space="preserve">ollege </w:t>
            </w:r>
            <w:r w:rsidR="002A7BCC">
              <w:rPr>
                <w:b/>
                <w:bCs/>
                <w:sz w:val="32"/>
                <w:szCs w:val="32"/>
              </w:rPr>
              <w:t>N</w:t>
            </w:r>
            <w:r w:rsidR="008B5ECA">
              <w:rPr>
                <w:b/>
                <w:bCs/>
                <w:sz w:val="32"/>
                <w:szCs w:val="32"/>
              </w:rPr>
              <w:t>ame&gt;</w:t>
            </w:r>
          </w:p>
          <w:p w:rsidR="00C4413F" w:rsidRDefault="00C4413F" w:rsidP="00F86649">
            <w:pPr>
              <w:pStyle w:val="NoSpacing"/>
              <w:rPr>
                <w:b/>
                <w:bCs/>
                <w:sz w:val="32"/>
                <w:szCs w:val="32"/>
              </w:rPr>
            </w:pPr>
          </w:p>
          <w:p w:rsidR="007E22C3" w:rsidRPr="006C255B" w:rsidRDefault="007E22C3" w:rsidP="00F86649">
            <w:pPr>
              <w:pStyle w:val="NoSpacing"/>
              <w:rPr>
                <w:b/>
                <w:bCs/>
                <w:sz w:val="32"/>
                <w:szCs w:val="32"/>
              </w:rPr>
            </w:pPr>
          </w:p>
        </w:tc>
      </w:tr>
      <w:tr w:rsidR="0030321D" w:rsidTr="0030321D">
        <w:tc>
          <w:tcPr>
            <w:tcW w:w="6610" w:type="dxa"/>
          </w:tcPr>
          <w:p w:rsidR="0030321D" w:rsidRDefault="00297D27" w:rsidP="0030321D">
            <w:pPr>
              <w:pStyle w:val="NoSpacing"/>
              <w:rPr>
                <w:b/>
                <w:bCs/>
              </w:rPr>
            </w:pPr>
            <w:sdt>
              <w:sdtPr>
                <w:rPr>
                  <w:rFonts w:asciiTheme="majorHAnsi" w:hAnsiTheme="majorHAnsi"/>
                  <w:b/>
                  <w:color w:val="484329" w:themeColor="background2" w:themeShade="3F"/>
                  <w:sz w:val="32"/>
                  <w:szCs w:val="28"/>
                </w:rPr>
                <w:alias w:val="Subtitle"/>
                <w:id w:val="9053456"/>
                <w:showingPlcHdr/>
                <w:dataBinding w:prefixMappings="xmlns:ns0='http://schemas.openxmlformats.org/package/2006/metadata/core-properties' xmlns:ns1='http://purl.org/dc/elements/1.1/'" w:xpath="/ns0:coreProperties[1]/ns1:subject[1]" w:storeItemID="{6C3C8BC8-F283-45AE-878A-BAB7291924A1}"/>
                <w:text/>
              </w:sdtPr>
              <w:sdtContent>
                <w:r w:rsidR="008B5ECA">
                  <w:rPr>
                    <w:rFonts w:asciiTheme="majorHAnsi" w:hAnsiTheme="majorHAnsi"/>
                    <w:b/>
                    <w:color w:val="484329" w:themeColor="background2" w:themeShade="3F"/>
                    <w:sz w:val="32"/>
                    <w:szCs w:val="28"/>
                  </w:rPr>
                  <w:t xml:space="preserve">     </w:t>
                </w:r>
              </w:sdtContent>
            </w:sdt>
          </w:p>
        </w:tc>
      </w:tr>
      <w:tr w:rsidR="0030321D" w:rsidTr="0030321D">
        <w:tc>
          <w:tcPr>
            <w:tcW w:w="6610" w:type="dxa"/>
          </w:tcPr>
          <w:p w:rsidR="0030321D" w:rsidRDefault="0030321D" w:rsidP="0030321D">
            <w:pPr>
              <w:pStyle w:val="NoSpacing"/>
              <w:rPr>
                <w:b/>
                <w:bCs/>
              </w:rPr>
            </w:pPr>
          </w:p>
        </w:tc>
      </w:tr>
    </w:tbl>
    <w:p w:rsidR="006C255B" w:rsidRDefault="006C255B">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Default="007E22C3">
      <w:pPr>
        <w:rPr>
          <w:rFonts w:ascii="Trebuchet MS" w:hAnsi="Trebuchet MS"/>
        </w:rPr>
      </w:pPr>
    </w:p>
    <w:p w:rsidR="007E22C3" w:rsidRPr="006C255B" w:rsidRDefault="007E22C3">
      <w:pPr>
        <w:rPr>
          <w:rFonts w:ascii="Trebuchet MS" w:hAnsi="Trebuchet MS"/>
        </w:rPr>
      </w:pPr>
    </w:p>
    <w:p w:rsidR="00905053" w:rsidRDefault="00905053" w:rsidP="008E5B09">
      <w:pPr>
        <w:shd w:val="clear" w:color="auto" w:fill="548DD4" w:themeFill="text2" w:themeFillTint="99"/>
        <w:ind w:left="360"/>
        <w:jc w:val="center"/>
        <w:rPr>
          <w:rFonts w:ascii="Trebuchet MS" w:hAnsi="Trebuchet MS"/>
          <w:b/>
          <w:sz w:val="28"/>
          <w:szCs w:val="28"/>
        </w:rPr>
      </w:pPr>
      <w:r>
        <w:rPr>
          <w:rFonts w:ascii="Trebuchet MS" w:hAnsi="Trebuchet MS"/>
          <w:b/>
          <w:sz w:val="28"/>
          <w:szCs w:val="28"/>
        </w:rPr>
        <w:t>Acknowledgement</w:t>
      </w:r>
    </w:p>
    <w:p w:rsidR="00774281" w:rsidRDefault="00774281" w:rsidP="00905053">
      <w:pPr>
        <w:tabs>
          <w:tab w:val="left" w:pos="388"/>
        </w:tabs>
        <w:ind w:left="360"/>
        <w:rPr>
          <w:rFonts w:ascii="Trebuchet MS" w:hAnsi="Trebuchet MS"/>
        </w:rPr>
      </w:pPr>
    </w:p>
    <w:p w:rsidR="00774281" w:rsidRDefault="00774281" w:rsidP="00905053">
      <w:pPr>
        <w:tabs>
          <w:tab w:val="left" w:pos="388"/>
        </w:tabs>
        <w:ind w:left="360"/>
        <w:rPr>
          <w:rFonts w:ascii="Trebuchet MS" w:hAnsi="Trebuchet MS"/>
        </w:rPr>
      </w:pPr>
    </w:p>
    <w:p w:rsidR="00774281" w:rsidRDefault="00774281" w:rsidP="00905053">
      <w:pPr>
        <w:tabs>
          <w:tab w:val="left" w:pos="388"/>
        </w:tabs>
        <w:ind w:left="360"/>
        <w:rPr>
          <w:rFonts w:ascii="Trebuchet MS" w:hAnsi="Trebuchet MS"/>
        </w:rPr>
      </w:pPr>
    </w:p>
    <w:p w:rsidR="00774281" w:rsidRDefault="00774281" w:rsidP="00905053">
      <w:pPr>
        <w:tabs>
          <w:tab w:val="left" w:pos="388"/>
        </w:tabs>
        <w:ind w:left="360"/>
        <w:rPr>
          <w:rFonts w:ascii="Trebuchet MS" w:hAnsi="Trebuchet MS"/>
        </w:rPr>
      </w:pPr>
    </w:p>
    <w:p w:rsidR="00905053" w:rsidRPr="00833804" w:rsidRDefault="00905053" w:rsidP="00A01A51">
      <w:pPr>
        <w:tabs>
          <w:tab w:val="left" w:pos="388"/>
        </w:tabs>
        <w:spacing w:line="360" w:lineRule="auto"/>
        <w:ind w:left="360"/>
        <w:rPr>
          <w:rFonts w:ascii="Trebuchet MS" w:hAnsi="Trebuchet MS"/>
        </w:rPr>
      </w:pPr>
      <w:r w:rsidRPr="00833804">
        <w:rPr>
          <w:rFonts w:ascii="Trebuchet MS" w:hAnsi="Trebuchet MS"/>
        </w:rPr>
        <w:tab/>
        <w:t xml:space="preserve">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&lt;your project teacher name&gt; for the guidance, inspiration and constructive suggestions that helpful us in the preparation of this project. </w:t>
      </w:r>
    </w:p>
    <w:p w:rsidR="00905053" w:rsidRPr="00833804" w:rsidRDefault="00905053" w:rsidP="00A01A51">
      <w:pPr>
        <w:tabs>
          <w:tab w:val="left" w:pos="388"/>
        </w:tabs>
        <w:spacing w:line="360" w:lineRule="auto"/>
        <w:ind w:left="360"/>
        <w:rPr>
          <w:rFonts w:ascii="Trebuchet MS" w:hAnsi="Trebuchet MS"/>
        </w:rPr>
      </w:pPr>
    </w:p>
    <w:p w:rsidR="00905053" w:rsidRPr="00833804" w:rsidRDefault="00905053" w:rsidP="00A01A51">
      <w:pPr>
        <w:tabs>
          <w:tab w:val="left" w:pos="388"/>
        </w:tabs>
        <w:spacing w:line="360" w:lineRule="auto"/>
        <w:ind w:left="360"/>
        <w:rPr>
          <w:rFonts w:ascii="Trebuchet MS" w:hAnsi="Trebuchet MS"/>
        </w:rPr>
      </w:pPr>
      <w:r w:rsidRPr="00833804">
        <w:rPr>
          <w:rFonts w:ascii="Trebuchet MS" w:hAnsi="Trebuchet MS"/>
        </w:rPr>
        <w:t>I also thank my colleagues who have helped in successful completion of the project.</w:t>
      </w: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7E22C3" w:rsidRDefault="007E22C3">
      <w:pPr>
        <w:rPr>
          <w:rFonts w:ascii="Trebuchet MS" w:hAnsi="Trebuchet MS"/>
        </w:rPr>
      </w:pPr>
    </w:p>
    <w:p w:rsidR="00905053" w:rsidRDefault="00905053">
      <w:pPr>
        <w:rPr>
          <w:rFonts w:ascii="Trebuchet MS" w:hAnsi="Trebuchet MS"/>
        </w:rPr>
      </w:pPr>
    </w:p>
    <w:p w:rsidR="00905053" w:rsidRDefault="00905053">
      <w:pPr>
        <w:rPr>
          <w:rFonts w:ascii="Trebuchet MS" w:hAnsi="Trebuchet MS"/>
        </w:rPr>
      </w:pPr>
    </w:p>
    <w:p w:rsidR="00A01A51" w:rsidRDefault="00A01A51">
      <w:pPr>
        <w:rPr>
          <w:rFonts w:ascii="Trebuchet MS" w:hAnsi="Trebuchet MS"/>
        </w:rPr>
      </w:pPr>
    </w:p>
    <w:p w:rsidR="00991790" w:rsidRDefault="00991790">
      <w:pPr>
        <w:rPr>
          <w:rFonts w:ascii="Trebuchet MS" w:hAnsi="Trebuchet MS"/>
        </w:rPr>
      </w:pPr>
    </w:p>
    <w:p w:rsidR="00905053" w:rsidRDefault="00905053">
      <w:pPr>
        <w:rPr>
          <w:rFonts w:ascii="Trebuchet MS" w:hAnsi="Trebuchet MS"/>
        </w:rPr>
      </w:pPr>
    </w:p>
    <w:p w:rsidR="00D639FF" w:rsidRDefault="00297D27">
      <w:pPr>
        <w:rPr>
          <w:rFonts w:ascii="Trebuchet MS" w:hAnsi="Trebuchet MS"/>
        </w:rPr>
      </w:pPr>
      <w:r w:rsidRPr="00297D27">
        <w:rPr>
          <w:b/>
          <w:bCs/>
          <w:noProof/>
          <w:sz w:val="32"/>
          <w:szCs w:val="32"/>
        </w:rPr>
        <w:lastRenderedPageBreak/>
        <w:pict>
          <v:rect id="_x0000_s1844" style="position:absolute;margin-left:-347.55pt;margin-top:9.3pt;width:291.15pt;height:29.4pt;z-index:251592192" stroked="f">
            <v:textbox>
              <w:txbxContent>
                <w:p w:rsidR="00600007" w:rsidRPr="0012390C" w:rsidRDefault="00600007">
                  <w:pPr>
                    <w:rPr>
                      <w:rFonts w:ascii="Trebuchet MS" w:hAnsi="Trebuchet MS"/>
                      <w:b/>
                      <w:sz w:val="32"/>
                    </w:rPr>
                  </w:pPr>
                  <w:r>
                    <w:rPr>
                      <w:rFonts w:ascii="Trebuchet MS" w:hAnsi="Trebuchet MS"/>
                      <w:b/>
                      <w:sz w:val="32"/>
                    </w:rPr>
                    <w:t>&lt; Your College Name &gt;</w:t>
                  </w:r>
                </w:p>
              </w:txbxContent>
            </v:textbox>
          </v:rect>
        </w:pict>
      </w:r>
      <w:r>
        <w:rPr>
          <w:rFonts w:ascii="Trebuchet MS" w:hAnsi="Trebuchet MS"/>
          <w:noProof/>
          <w:lang w:eastAsia="en-US" w:bidi="ar-SA"/>
        </w:rPr>
        <w:pict>
          <v:roundrect id="_x0000_s1043" style="position:absolute;margin-left:32.25pt;margin-top:-.2pt;width:502.15pt;height:25.5pt;z-index:251540992" arcsize="10923f" fillcolor="#95b3d7 [1940]" strokecolor="#95b3d7 [1940]" strokeweight="1pt">
            <v:fill color2="#dbe5f1 [660]" angle="-45" focus="-50%" type="gradient"/>
            <v:shadow on="t" type="perspective" color="#243f60 [1604]" opacity=".5" offset="1pt" offset2="-3pt"/>
            <v:textbox style="mso-next-textbox:#_x0000_s1043">
              <w:txbxContent>
                <w:p w:rsidR="00600007" w:rsidRPr="003B7806" w:rsidRDefault="00600007" w:rsidP="00F118F2">
                  <w:pPr>
                    <w:jc w:val="center"/>
                    <w:rPr>
                      <w:sz w:val="30"/>
                      <w:szCs w:val="30"/>
                    </w:rPr>
                  </w:pPr>
                  <w:r w:rsidRPr="003B7806">
                    <w:rPr>
                      <w:sz w:val="30"/>
                      <w:szCs w:val="30"/>
                    </w:rPr>
                    <w:t>TABLE OF CONTENT</w:t>
                  </w:r>
                </w:p>
              </w:txbxContent>
            </v:textbox>
          </v:roundrect>
        </w:pict>
      </w:r>
    </w:p>
    <w:p w:rsidR="006C255B" w:rsidRPr="006C255B" w:rsidRDefault="006C255B">
      <w:pPr>
        <w:rPr>
          <w:rFonts w:ascii="Trebuchet MS" w:hAnsi="Trebuchet MS"/>
        </w:rPr>
      </w:pPr>
    </w:p>
    <w:tbl>
      <w:tblPr>
        <w:tblStyle w:val="TableGrid"/>
        <w:tblW w:w="100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13"/>
        <w:gridCol w:w="1167"/>
      </w:tblGrid>
      <w:tr w:rsidR="00A05566" w:rsidRPr="007833FE" w:rsidTr="00456F6A">
        <w:trPr>
          <w:trHeight w:val="204"/>
        </w:trPr>
        <w:tc>
          <w:tcPr>
            <w:tcW w:w="9066" w:type="dxa"/>
          </w:tcPr>
          <w:p w:rsidR="00A05566" w:rsidRPr="007833FE" w:rsidRDefault="00A05566" w:rsidP="00456F6A">
            <w:pPr>
              <w:pStyle w:val="NoSpacing"/>
              <w:numPr>
                <w:ilvl w:val="0"/>
                <w:numId w:val="1"/>
              </w:numPr>
              <w:ind w:firstLine="162"/>
              <w:rPr>
                <w:rFonts w:ascii="Trebuchet MS" w:hAnsi="Trebuchet MS"/>
              </w:rPr>
            </w:pPr>
            <w:r w:rsidRPr="007833FE">
              <w:rPr>
                <w:rFonts w:ascii="Trebuchet MS" w:hAnsi="Trebuchet MS"/>
              </w:rPr>
              <w:t xml:space="preserve">Introduction </w:t>
            </w:r>
          </w:p>
          <w:p w:rsidR="00A05566" w:rsidRPr="007833FE" w:rsidRDefault="00A05566" w:rsidP="00332EF8">
            <w:pPr>
              <w:pStyle w:val="NoSpacing"/>
              <w:ind w:left="1080"/>
              <w:rPr>
                <w:rFonts w:ascii="Trebuchet MS" w:hAnsi="Trebuchet MS"/>
              </w:rPr>
            </w:pPr>
            <w:r w:rsidRPr="007833FE">
              <w:rPr>
                <w:rFonts w:ascii="Trebuchet MS" w:hAnsi="Trebuchet MS"/>
              </w:rPr>
              <w:t>A.1) Purpose</w:t>
            </w:r>
          </w:p>
          <w:p w:rsidR="00A05566" w:rsidRPr="007833FE" w:rsidRDefault="00A05566" w:rsidP="00332EF8">
            <w:pPr>
              <w:pStyle w:val="NoSpacing"/>
              <w:ind w:left="1080"/>
              <w:rPr>
                <w:rFonts w:ascii="Trebuchet MS" w:hAnsi="Trebuchet MS"/>
              </w:rPr>
            </w:pPr>
            <w:r w:rsidRPr="007833FE">
              <w:rPr>
                <w:rFonts w:ascii="Trebuchet MS" w:hAnsi="Trebuchet MS"/>
              </w:rPr>
              <w:t>A.2) Scope</w:t>
            </w:r>
          </w:p>
          <w:p w:rsidR="00A05566" w:rsidRPr="007833FE" w:rsidRDefault="00A05566" w:rsidP="00332EF8">
            <w:pPr>
              <w:pStyle w:val="NoSpacing"/>
              <w:ind w:left="1080"/>
              <w:rPr>
                <w:rFonts w:ascii="Trebuchet MS" w:hAnsi="Trebuchet MS"/>
              </w:rPr>
            </w:pPr>
            <w:r w:rsidRPr="007833FE">
              <w:rPr>
                <w:rFonts w:ascii="Trebuchet MS" w:hAnsi="Trebuchet MS"/>
              </w:rPr>
              <w:t xml:space="preserve">A.3) </w:t>
            </w:r>
            <w:r w:rsidR="0012390C" w:rsidRPr="007833FE">
              <w:rPr>
                <w:rFonts w:ascii="Trebuchet MS" w:hAnsi="Trebuchet MS"/>
              </w:rPr>
              <w:t xml:space="preserve">Definition, Acronym, and  </w:t>
            </w:r>
            <w:r w:rsidRPr="007833FE">
              <w:rPr>
                <w:rFonts w:ascii="Trebuchet MS" w:hAnsi="Trebuchet MS"/>
              </w:rPr>
              <w:t>Abbreviation</w:t>
            </w:r>
          </w:p>
          <w:p w:rsidR="00A05566" w:rsidRPr="007833FE" w:rsidRDefault="00A05566" w:rsidP="00332EF8">
            <w:pPr>
              <w:pStyle w:val="NoSpacing"/>
              <w:ind w:left="1080"/>
              <w:rPr>
                <w:rFonts w:ascii="Trebuchet MS" w:hAnsi="Trebuchet MS"/>
              </w:rPr>
            </w:pPr>
            <w:r w:rsidRPr="007833FE">
              <w:rPr>
                <w:rFonts w:ascii="Trebuchet MS" w:hAnsi="Trebuchet MS"/>
              </w:rPr>
              <w:t>A.4) References</w:t>
            </w:r>
          </w:p>
          <w:p w:rsidR="007D79B7" w:rsidRPr="007833FE" w:rsidRDefault="007D79B7" w:rsidP="008801E4">
            <w:pPr>
              <w:pStyle w:val="NoSpacing"/>
              <w:rPr>
                <w:rFonts w:ascii="Trebuchet MS" w:hAnsi="Trebuchet MS"/>
              </w:rPr>
            </w:pPr>
          </w:p>
          <w:p w:rsidR="00A05566" w:rsidRPr="007833FE" w:rsidRDefault="00A05566" w:rsidP="00456F6A">
            <w:pPr>
              <w:pStyle w:val="NoSpacing"/>
              <w:numPr>
                <w:ilvl w:val="0"/>
                <w:numId w:val="1"/>
              </w:numPr>
              <w:ind w:firstLine="162"/>
              <w:rPr>
                <w:rFonts w:ascii="Trebuchet MS" w:hAnsi="Trebuchet MS"/>
              </w:rPr>
            </w:pPr>
            <w:r w:rsidRPr="007833FE">
              <w:rPr>
                <w:rFonts w:ascii="Trebuchet MS" w:hAnsi="Trebuchet MS"/>
              </w:rPr>
              <w:t>Overall Description</w:t>
            </w:r>
          </w:p>
          <w:p w:rsidR="00A05566" w:rsidRPr="007833FE" w:rsidRDefault="00A05566" w:rsidP="00332EF8">
            <w:pPr>
              <w:pStyle w:val="NoSpacing"/>
              <w:ind w:left="1080"/>
              <w:rPr>
                <w:rFonts w:ascii="Trebuchet MS" w:hAnsi="Trebuchet MS"/>
              </w:rPr>
            </w:pPr>
            <w:r w:rsidRPr="007833FE">
              <w:rPr>
                <w:rFonts w:ascii="Trebuchet MS" w:hAnsi="Trebuchet MS"/>
              </w:rPr>
              <w:t>B.1) Product Perspective</w:t>
            </w:r>
          </w:p>
          <w:p w:rsidR="00A05566" w:rsidRPr="007833FE" w:rsidRDefault="00A05566" w:rsidP="00332EF8">
            <w:pPr>
              <w:pStyle w:val="NoSpacing"/>
              <w:ind w:left="1080"/>
              <w:rPr>
                <w:rFonts w:ascii="Trebuchet MS" w:hAnsi="Trebuchet MS"/>
              </w:rPr>
            </w:pPr>
            <w:r w:rsidRPr="007833FE">
              <w:rPr>
                <w:rFonts w:ascii="Trebuchet MS" w:hAnsi="Trebuchet MS"/>
              </w:rPr>
              <w:t>B.2) Software Interface</w:t>
            </w:r>
          </w:p>
          <w:p w:rsidR="00A05566" w:rsidRPr="007833FE" w:rsidRDefault="00A05566" w:rsidP="00332EF8">
            <w:pPr>
              <w:pStyle w:val="NoSpacing"/>
              <w:ind w:left="1080"/>
              <w:rPr>
                <w:rFonts w:ascii="Trebuchet MS" w:hAnsi="Trebuchet MS"/>
              </w:rPr>
            </w:pPr>
            <w:r w:rsidRPr="007833FE">
              <w:rPr>
                <w:rFonts w:ascii="Trebuchet MS" w:hAnsi="Trebuchet MS"/>
              </w:rPr>
              <w:t>B.3) Hardware Interface</w:t>
            </w:r>
          </w:p>
          <w:p w:rsidR="00A05566" w:rsidRPr="007833FE" w:rsidRDefault="00A05566" w:rsidP="00332EF8">
            <w:pPr>
              <w:pStyle w:val="NoSpacing"/>
              <w:ind w:left="1080"/>
              <w:rPr>
                <w:rFonts w:ascii="Trebuchet MS" w:hAnsi="Trebuchet MS"/>
              </w:rPr>
            </w:pPr>
            <w:r w:rsidRPr="007833FE">
              <w:rPr>
                <w:rFonts w:ascii="Trebuchet MS" w:hAnsi="Trebuchet MS"/>
              </w:rPr>
              <w:t>B.4) Communication Interface</w:t>
            </w:r>
          </w:p>
          <w:p w:rsidR="00A05566" w:rsidRPr="007833FE" w:rsidRDefault="00A05566" w:rsidP="00332EF8">
            <w:pPr>
              <w:pStyle w:val="NoSpacing"/>
              <w:ind w:left="1080"/>
              <w:rPr>
                <w:rFonts w:ascii="Trebuchet MS" w:hAnsi="Trebuchet MS"/>
              </w:rPr>
            </w:pPr>
            <w:r w:rsidRPr="007833FE">
              <w:rPr>
                <w:rFonts w:ascii="Trebuchet MS" w:hAnsi="Trebuchet MS"/>
              </w:rPr>
              <w:t>B.5) Product Function</w:t>
            </w:r>
          </w:p>
          <w:p w:rsidR="00A05566" w:rsidRPr="007833FE" w:rsidRDefault="00A05566" w:rsidP="00332EF8">
            <w:pPr>
              <w:pStyle w:val="NoSpacing"/>
              <w:ind w:left="1080"/>
              <w:rPr>
                <w:rFonts w:ascii="Trebuchet MS" w:hAnsi="Trebuchet MS"/>
              </w:rPr>
            </w:pPr>
            <w:r w:rsidRPr="007833FE">
              <w:rPr>
                <w:rFonts w:ascii="Trebuchet MS" w:hAnsi="Trebuchet MS"/>
              </w:rPr>
              <w:t xml:space="preserve">B.6) </w:t>
            </w:r>
            <w:r w:rsidR="00B32C58" w:rsidRPr="007833FE">
              <w:rPr>
                <w:rFonts w:ascii="Trebuchet MS" w:hAnsi="Trebuchet MS"/>
              </w:rPr>
              <w:t>Constraints</w:t>
            </w:r>
          </w:p>
          <w:p w:rsidR="00A05566" w:rsidRPr="007833FE" w:rsidRDefault="00A05566" w:rsidP="00332EF8">
            <w:pPr>
              <w:pStyle w:val="NoSpacing"/>
              <w:ind w:left="1080"/>
              <w:rPr>
                <w:rFonts w:ascii="Trebuchet MS" w:hAnsi="Trebuchet MS"/>
              </w:rPr>
            </w:pPr>
            <w:r w:rsidRPr="007833FE">
              <w:rPr>
                <w:rFonts w:ascii="Trebuchet MS" w:hAnsi="Trebuchet MS"/>
              </w:rPr>
              <w:t>B.</w:t>
            </w:r>
            <w:r w:rsidR="00C7357E" w:rsidRPr="007833FE">
              <w:rPr>
                <w:rFonts w:ascii="Trebuchet MS" w:hAnsi="Trebuchet MS"/>
              </w:rPr>
              <w:t>7</w:t>
            </w:r>
            <w:r w:rsidRPr="007833FE">
              <w:rPr>
                <w:rFonts w:ascii="Trebuchet MS" w:hAnsi="Trebuchet MS"/>
              </w:rPr>
              <w:t>) Assumption and Dependencies</w:t>
            </w:r>
          </w:p>
          <w:p w:rsidR="00441C9D" w:rsidRPr="007833FE" w:rsidRDefault="00441C9D" w:rsidP="006A5E33">
            <w:pPr>
              <w:pStyle w:val="NoSpacing"/>
              <w:rPr>
                <w:rFonts w:ascii="Trebuchet MS" w:hAnsi="Trebuchet MS"/>
              </w:rPr>
            </w:pPr>
          </w:p>
          <w:p w:rsidR="00A05566" w:rsidRPr="007833FE" w:rsidRDefault="00A05566" w:rsidP="00456F6A">
            <w:pPr>
              <w:pStyle w:val="NoSpacing"/>
              <w:numPr>
                <w:ilvl w:val="0"/>
                <w:numId w:val="1"/>
              </w:numPr>
              <w:ind w:firstLine="162"/>
              <w:rPr>
                <w:rFonts w:ascii="Trebuchet MS" w:hAnsi="Trebuchet MS"/>
              </w:rPr>
            </w:pPr>
            <w:r w:rsidRPr="007833FE">
              <w:rPr>
                <w:rFonts w:ascii="Trebuchet MS" w:hAnsi="Trebuchet MS"/>
              </w:rPr>
              <w:t>Specific Requirement</w:t>
            </w:r>
          </w:p>
          <w:p w:rsidR="00A05566" w:rsidRPr="007833FE" w:rsidRDefault="00A05566" w:rsidP="00332EF8">
            <w:pPr>
              <w:pStyle w:val="NoSpacing"/>
              <w:ind w:left="1080"/>
              <w:rPr>
                <w:rFonts w:ascii="Trebuchet MS" w:hAnsi="Trebuchet MS"/>
              </w:rPr>
            </w:pPr>
            <w:r w:rsidRPr="007833FE">
              <w:rPr>
                <w:rFonts w:ascii="Trebuchet MS" w:hAnsi="Trebuchet MS"/>
              </w:rPr>
              <w:t xml:space="preserve">C.1) </w:t>
            </w:r>
            <w:r w:rsidR="009955DC" w:rsidRPr="007833FE">
              <w:rPr>
                <w:rFonts w:ascii="Trebuchet MS" w:hAnsi="Trebuchet MS"/>
              </w:rPr>
              <w:t>Usability</w:t>
            </w:r>
          </w:p>
          <w:p w:rsidR="0001406C" w:rsidRPr="007833FE" w:rsidRDefault="0001406C" w:rsidP="0001406C">
            <w:pPr>
              <w:pStyle w:val="NoSpacing"/>
              <w:ind w:left="1080"/>
              <w:rPr>
                <w:rFonts w:ascii="Trebuchet MS" w:hAnsi="Trebuchet MS"/>
              </w:rPr>
            </w:pPr>
            <w:r w:rsidRPr="007833FE">
              <w:rPr>
                <w:rFonts w:ascii="Trebuchet MS" w:hAnsi="Trebuchet MS"/>
              </w:rPr>
              <w:t>C.2) Reliability</w:t>
            </w:r>
          </w:p>
          <w:p w:rsidR="00C900C6" w:rsidRPr="007833FE" w:rsidRDefault="00C900C6" w:rsidP="00C900C6">
            <w:pPr>
              <w:pStyle w:val="NoSpacing"/>
              <w:ind w:left="1080"/>
              <w:rPr>
                <w:rFonts w:ascii="Trebuchet MS" w:hAnsi="Trebuchet MS"/>
              </w:rPr>
            </w:pPr>
            <w:r w:rsidRPr="007833FE">
              <w:rPr>
                <w:rFonts w:ascii="Trebuchet MS" w:hAnsi="Trebuchet MS"/>
              </w:rPr>
              <w:t xml:space="preserve">  C.2.1) </w:t>
            </w:r>
            <w:r w:rsidR="00AF64A7" w:rsidRPr="007833FE">
              <w:rPr>
                <w:rFonts w:ascii="Trebuchet MS" w:hAnsi="Trebuchet MS"/>
              </w:rPr>
              <w:t>Availability</w:t>
            </w:r>
          </w:p>
          <w:p w:rsidR="008E50A5" w:rsidRPr="007833FE" w:rsidRDefault="008E50A5" w:rsidP="00C900C6">
            <w:pPr>
              <w:pStyle w:val="NoSpacing"/>
              <w:ind w:left="1080"/>
              <w:rPr>
                <w:rFonts w:ascii="Trebuchet MS" w:hAnsi="Trebuchet MS"/>
              </w:rPr>
            </w:pPr>
            <w:r w:rsidRPr="007833FE">
              <w:rPr>
                <w:rFonts w:ascii="Trebuchet MS" w:hAnsi="Trebuchet MS"/>
              </w:rPr>
              <w:t xml:space="preserve">  C.2.2) Mean Time Between Failures (MTBF)</w:t>
            </w:r>
          </w:p>
          <w:p w:rsidR="005A75C6" w:rsidRPr="007833FE" w:rsidRDefault="005A75C6" w:rsidP="00C900C6">
            <w:pPr>
              <w:pStyle w:val="NoSpacing"/>
              <w:ind w:left="1080"/>
              <w:rPr>
                <w:rFonts w:ascii="Trebuchet MS" w:hAnsi="Trebuchet MS"/>
              </w:rPr>
            </w:pPr>
            <w:r w:rsidRPr="007833FE">
              <w:rPr>
                <w:rFonts w:ascii="Trebuchet MS" w:hAnsi="Trebuchet MS"/>
              </w:rPr>
              <w:t xml:space="preserve">  C.2.3) Mean Time to Repair (MTTR)</w:t>
            </w:r>
          </w:p>
          <w:p w:rsidR="005A75C6" w:rsidRPr="007833FE" w:rsidRDefault="005A75C6" w:rsidP="00C900C6">
            <w:pPr>
              <w:pStyle w:val="NoSpacing"/>
              <w:ind w:left="1080"/>
              <w:rPr>
                <w:rFonts w:ascii="Trebuchet MS" w:hAnsi="Trebuchet MS"/>
              </w:rPr>
            </w:pPr>
            <w:r w:rsidRPr="007833FE">
              <w:rPr>
                <w:rFonts w:ascii="Trebuchet MS" w:hAnsi="Trebuchet MS"/>
              </w:rPr>
              <w:t xml:space="preserve">  C.2.4) </w:t>
            </w:r>
            <w:r w:rsidR="002E51E4" w:rsidRPr="007833FE">
              <w:rPr>
                <w:rFonts w:ascii="Trebuchet MS" w:hAnsi="Trebuchet MS"/>
              </w:rPr>
              <w:t>Accuracy</w:t>
            </w:r>
          </w:p>
          <w:p w:rsidR="002E51E4" w:rsidRPr="007833FE" w:rsidRDefault="00482F50" w:rsidP="00C900C6">
            <w:pPr>
              <w:pStyle w:val="NoSpacing"/>
              <w:ind w:left="1080"/>
              <w:rPr>
                <w:rFonts w:ascii="Trebuchet MS" w:hAnsi="Trebuchet MS"/>
              </w:rPr>
            </w:pPr>
            <w:r w:rsidRPr="007833FE">
              <w:rPr>
                <w:rFonts w:ascii="Trebuchet MS" w:hAnsi="Trebuchet MS"/>
              </w:rPr>
              <w:t xml:space="preserve">  </w:t>
            </w:r>
            <w:r w:rsidR="002E51E4" w:rsidRPr="007833FE">
              <w:rPr>
                <w:rFonts w:ascii="Trebuchet MS" w:hAnsi="Trebuchet MS"/>
              </w:rPr>
              <w:t>C.2.5) Maximum Bugs or Defect Rate</w:t>
            </w:r>
          </w:p>
          <w:p w:rsidR="00B404D0" w:rsidRPr="007833FE" w:rsidRDefault="00B404D0" w:rsidP="00B404D0">
            <w:pPr>
              <w:pStyle w:val="NoSpacing"/>
              <w:ind w:left="1080"/>
              <w:rPr>
                <w:rFonts w:ascii="Trebuchet MS" w:hAnsi="Trebuchet MS"/>
              </w:rPr>
            </w:pPr>
            <w:r w:rsidRPr="007833FE">
              <w:rPr>
                <w:rFonts w:ascii="Trebuchet MS" w:hAnsi="Trebuchet MS"/>
              </w:rPr>
              <w:t xml:space="preserve">  C.2.</w:t>
            </w:r>
            <w:r w:rsidR="003A0A6A">
              <w:rPr>
                <w:rFonts w:ascii="Trebuchet MS" w:hAnsi="Trebuchet MS"/>
              </w:rPr>
              <w:t>6</w:t>
            </w:r>
            <w:r w:rsidRPr="007833FE">
              <w:rPr>
                <w:rFonts w:ascii="Trebuchet MS" w:hAnsi="Trebuchet MS"/>
              </w:rPr>
              <w:t>) Access Reliability</w:t>
            </w:r>
          </w:p>
          <w:p w:rsidR="00EE4024" w:rsidRPr="007833FE" w:rsidRDefault="00EE4024" w:rsidP="00EE4024">
            <w:pPr>
              <w:pStyle w:val="NoSpacing"/>
              <w:ind w:left="1080"/>
              <w:rPr>
                <w:rFonts w:ascii="Trebuchet MS" w:hAnsi="Trebuchet MS"/>
              </w:rPr>
            </w:pPr>
            <w:r w:rsidRPr="007833FE">
              <w:rPr>
                <w:rFonts w:ascii="Trebuchet MS" w:hAnsi="Trebuchet MS"/>
              </w:rPr>
              <w:t>C.3) Performance</w:t>
            </w:r>
          </w:p>
          <w:p w:rsidR="00404292" w:rsidRPr="007833FE" w:rsidRDefault="00404292" w:rsidP="00404292">
            <w:pPr>
              <w:pStyle w:val="NoSpacing"/>
              <w:ind w:left="1080"/>
              <w:rPr>
                <w:rFonts w:ascii="Trebuchet MS" w:hAnsi="Trebuchet MS"/>
              </w:rPr>
            </w:pPr>
            <w:r w:rsidRPr="007833FE">
              <w:rPr>
                <w:rFonts w:ascii="Trebuchet MS" w:hAnsi="Trebuchet MS"/>
              </w:rPr>
              <w:t xml:space="preserve">  C.3.</w:t>
            </w:r>
            <w:r w:rsidR="00D07C29">
              <w:rPr>
                <w:rFonts w:ascii="Trebuchet MS" w:hAnsi="Trebuchet MS"/>
              </w:rPr>
              <w:t>1</w:t>
            </w:r>
            <w:r w:rsidRPr="007833FE">
              <w:rPr>
                <w:rFonts w:ascii="Trebuchet MS" w:hAnsi="Trebuchet MS"/>
              </w:rPr>
              <w:t>) Response Time</w:t>
            </w:r>
          </w:p>
          <w:p w:rsidR="00A33507" w:rsidRPr="007833FE" w:rsidRDefault="00A33507" w:rsidP="00A33507">
            <w:pPr>
              <w:pStyle w:val="NoSpacing"/>
              <w:ind w:left="1080"/>
              <w:rPr>
                <w:rFonts w:ascii="Trebuchet MS" w:hAnsi="Trebuchet MS"/>
              </w:rPr>
            </w:pPr>
            <w:r w:rsidRPr="007833FE">
              <w:rPr>
                <w:rFonts w:ascii="Trebuchet MS" w:hAnsi="Trebuchet MS"/>
              </w:rPr>
              <w:t xml:space="preserve">  C.3.</w:t>
            </w:r>
            <w:r w:rsidR="00D07C29">
              <w:rPr>
                <w:rFonts w:ascii="Trebuchet MS" w:hAnsi="Trebuchet MS"/>
              </w:rPr>
              <w:t>2</w:t>
            </w:r>
            <w:r w:rsidRPr="007833FE">
              <w:rPr>
                <w:rFonts w:ascii="Trebuchet MS" w:hAnsi="Trebuchet MS"/>
              </w:rPr>
              <w:t xml:space="preserve">) </w:t>
            </w:r>
            <w:r w:rsidR="00760C2F" w:rsidRPr="007833FE">
              <w:rPr>
                <w:rFonts w:ascii="Trebuchet MS" w:hAnsi="Trebuchet MS"/>
              </w:rPr>
              <w:t>Throughput</w:t>
            </w:r>
          </w:p>
          <w:p w:rsidR="00A95859" w:rsidRPr="007833FE" w:rsidRDefault="00A95859" w:rsidP="00A95859">
            <w:pPr>
              <w:pStyle w:val="NoSpacing"/>
              <w:ind w:left="1080"/>
              <w:rPr>
                <w:rFonts w:ascii="Trebuchet MS" w:hAnsi="Trebuchet MS"/>
              </w:rPr>
            </w:pPr>
            <w:r w:rsidRPr="007833FE">
              <w:rPr>
                <w:rFonts w:ascii="Trebuchet MS" w:hAnsi="Trebuchet MS"/>
              </w:rPr>
              <w:t xml:space="preserve">  C.3.</w:t>
            </w:r>
            <w:r w:rsidR="00D07C29">
              <w:rPr>
                <w:rFonts w:ascii="Trebuchet MS" w:hAnsi="Trebuchet MS"/>
              </w:rPr>
              <w:t>3</w:t>
            </w:r>
            <w:r w:rsidRPr="007833FE">
              <w:rPr>
                <w:rFonts w:ascii="Trebuchet MS" w:hAnsi="Trebuchet MS"/>
              </w:rPr>
              <w:t xml:space="preserve">) </w:t>
            </w:r>
            <w:r w:rsidR="00A5093C" w:rsidRPr="007833FE">
              <w:rPr>
                <w:rFonts w:ascii="Trebuchet MS" w:hAnsi="Trebuchet MS"/>
              </w:rPr>
              <w:t>Capacity</w:t>
            </w:r>
          </w:p>
          <w:p w:rsidR="00944A3D" w:rsidRPr="007833FE" w:rsidRDefault="00944A3D" w:rsidP="00944A3D">
            <w:pPr>
              <w:pStyle w:val="NoSpacing"/>
              <w:ind w:left="1080"/>
              <w:rPr>
                <w:rFonts w:ascii="Trebuchet MS" w:hAnsi="Trebuchet MS"/>
              </w:rPr>
            </w:pPr>
            <w:r w:rsidRPr="007833FE">
              <w:rPr>
                <w:rFonts w:ascii="Trebuchet MS" w:hAnsi="Trebuchet MS"/>
              </w:rPr>
              <w:t xml:space="preserve">  C.3.</w:t>
            </w:r>
            <w:r w:rsidR="00D07C29">
              <w:rPr>
                <w:rFonts w:ascii="Trebuchet MS" w:hAnsi="Trebuchet MS"/>
              </w:rPr>
              <w:t>4</w:t>
            </w:r>
            <w:r w:rsidRPr="007833FE">
              <w:rPr>
                <w:rFonts w:ascii="Trebuchet MS" w:hAnsi="Trebuchet MS"/>
              </w:rPr>
              <w:t xml:space="preserve">) </w:t>
            </w:r>
            <w:r w:rsidR="004F0AA2" w:rsidRPr="007833FE">
              <w:rPr>
                <w:rFonts w:ascii="Trebuchet MS" w:hAnsi="Trebuchet MS"/>
              </w:rPr>
              <w:t>Resource Utilization</w:t>
            </w:r>
          </w:p>
          <w:p w:rsidR="00BC688E" w:rsidRPr="007833FE" w:rsidRDefault="00BC688E" w:rsidP="00BC688E">
            <w:pPr>
              <w:pStyle w:val="NoSpacing"/>
              <w:ind w:left="1080"/>
              <w:rPr>
                <w:rFonts w:ascii="Trebuchet MS" w:hAnsi="Trebuchet MS"/>
              </w:rPr>
            </w:pPr>
            <w:r w:rsidRPr="007833FE">
              <w:rPr>
                <w:rFonts w:ascii="Trebuchet MS" w:hAnsi="Trebuchet MS"/>
              </w:rPr>
              <w:t>C.</w:t>
            </w:r>
            <w:r w:rsidR="00CA2BF9" w:rsidRPr="007833FE">
              <w:rPr>
                <w:rFonts w:ascii="Trebuchet MS" w:hAnsi="Trebuchet MS"/>
              </w:rPr>
              <w:t>4</w:t>
            </w:r>
            <w:r w:rsidRPr="007833FE">
              <w:rPr>
                <w:rFonts w:ascii="Trebuchet MS" w:hAnsi="Trebuchet MS"/>
              </w:rPr>
              <w:t xml:space="preserve">) </w:t>
            </w:r>
            <w:r w:rsidR="00CA2BF9" w:rsidRPr="007833FE">
              <w:rPr>
                <w:rFonts w:ascii="Trebuchet MS" w:hAnsi="Trebuchet MS"/>
              </w:rPr>
              <w:t>Internet Protocols</w:t>
            </w:r>
          </w:p>
          <w:p w:rsidR="00EE28C9" w:rsidRPr="007833FE" w:rsidRDefault="00EE28C9" w:rsidP="00EE28C9">
            <w:pPr>
              <w:pStyle w:val="NoSpacing"/>
              <w:ind w:left="1080"/>
              <w:rPr>
                <w:rFonts w:ascii="Trebuchet MS" w:hAnsi="Trebuchet MS"/>
              </w:rPr>
            </w:pPr>
            <w:r w:rsidRPr="007833FE">
              <w:rPr>
                <w:rFonts w:ascii="Trebuchet MS" w:hAnsi="Trebuchet MS"/>
              </w:rPr>
              <w:t xml:space="preserve">  C.4.1) </w:t>
            </w:r>
            <w:r w:rsidR="00B72DF4" w:rsidRPr="007833FE">
              <w:rPr>
                <w:rFonts w:ascii="Trebuchet MS" w:hAnsi="Trebuchet MS"/>
              </w:rPr>
              <w:t>Support</w:t>
            </w:r>
          </w:p>
          <w:p w:rsidR="00B72DF4" w:rsidRPr="007833FE" w:rsidRDefault="00B72DF4" w:rsidP="00B72DF4">
            <w:pPr>
              <w:pStyle w:val="NoSpacing"/>
              <w:ind w:left="1080"/>
              <w:rPr>
                <w:rFonts w:ascii="Trebuchet MS" w:hAnsi="Trebuchet MS"/>
              </w:rPr>
            </w:pPr>
            <w:r w:rsidRPr="007833FE">
              <w:rPr>
                <w:rFonts w:ascii="Trebuchet MS" w:hAnsi="Trebuchet MS"/>
              </w:rPr>
              <w:t xml:space="preserve">  C.4.2) </w:t>
            </w:r>
            <w:r w:rsidR="000335D0" w:rsidRPr="007833FE">
              <w:rPr>
                <w:rFonts w:ascii="Trebuchet MS" w:hAnsi="Trebuchet MS"/>
              </w:rPr>
              <w:t>Internet Security Management</w:t>
            </w:r>
          </w:p>
          <w:p w:rsidR="00BC5659" w:rsidRPr="007833FE" w:rsidRDefault="00BC5659" w:rsidP="00BC5659">
            <w:pPr>
              <w:pStyle w:val="NoSpacing"/>
              <w:ind w:left="1080"/>
              <w:rPr>
                <w:rFonts w:ascii="Trebuchet MS" w:hAnsi="Trebuchet MS"/>
              </w:rPr>
            </w:pPr>
            <w:r w:rsidRPr="007833FE">
              <w:rPr>
                <w:rFonts w:ascii="Trebuchet MS" w:hAnsi="Trebuchet MS"/>
              </w:rPr>
              <w:t>C.</w:t>
            </w:r>
            <w:r w:rsidR="005B2666" w:rsidRPr="007833FE">
              <w:rPr>
                <w:rFonts w:ascii="Trebuchet MS" w:hAnsi="Trebuchet MS"/>
              </w:rPr>
              <w:t>5</w:t>
            </w:r>
            <w:r w:rsidRPr="007833FE">
              <w:rPr>
                <w:rFonts w:ascii="Trebuchet MS" w:hAnsi="Trebuchet MS"/>
              </w:rPr>
              <w:t xml:space="preserve">) Design </w:t>
            </w:r>
            <w:r w:rsidR="000910D8" w:rsidRPr="007833FE">
              <w:rPr>
                <w:rFonts w:ascii="Trebuchet MS" w:hAnsi="Trebuchet MS"/>
              </w:rPr>
              <w:t>Constraints</w:t>
            </w:r>
          </w:p>
          <w:p w:rsidR="000910D8" w:rsidRPr="007833FE" w:rsidRDefault="00726E9D" w:rsidP="000910D8">
            <w:pPr>
              <w:pStyle w:val="NoSpacing"/>
              <w:ind w:left="1080"/>
              <w:rPr>
                <w:rFonts w:ascii="Trebuchet MS" w:hAnsi="Trebuchet MS"/>
              </w:rPr>
            </w:pPr>
            <w:r w:rsidRPr="007833FE">
              <w:rPr>
                <w:rFonts w:ascii="Trebuchet MS" w:hAnsi="Trebuchet MS"/>
              </w:rPr>
              <w:t xml:space="preserve">  </w:t>
            </w:r>
            <w:r w:rsidR="000910D8" w:rsidRPr="007833FE">
              <w:rPr>
                <w:rFonts w:ascii="Trebuchet MS" w:hAnsi="Trebuchet MS"/>
              </w:rPr>
              <w:t>C.</w:t>
            </w:r>
            <w:r w:rsidR="00495310" w:rsidRPr="007833FE">
              <w:rPr>
                <w:rFonts w:ascii="Trebuchet MS" w:hAnsi="Trebuchet MS"/>
              </w:rPr>
              <w:t>5</w:t>
            </w:r>
            <w:r w:rsidR="000910D8" w:rsidRPr="007833FE">
              <w:rPr>
                <w:rFonts w:ascii="Trebuchet MS" w:hAnsi="Trebuchet MS"/>
              </w:rPr>
              <w:t xml:space="preserve">.1) </w:t>
            </w:r>
            <w:r w:rsidR="00B419F3" w:rsidRPr="007833FE">
              <w:rPr>
                <w:rFonts w:ascii="Trebuchet MS" w:hAnsi="Trebuchet MS"/>
              </w:rPr>
              <w:t>Software Language Used</w:t>
            </w:r>
          </w:p>
          <w:p w:rsidR="00B419F3" w:rsidRPr="007833FE" w:rsidRDefault="00B419F3" w:rsidP="00B419F3">
            <w:pPr>
              <w:pStyle w:val="NoSpacing"/>
              <w:ind w:left="1080"/>
              <w:rPr>
                <w:rFonts w:ascii="Trebuchet MS" w:hAnsi="Trebuchet MS"/>
              </w:rPr>
            </w:pPr>
            <w:r w:rsidRPr="007833FE">
              <w:rPr>
                <w:rFonts w:ascii="Trebuchet MS" w:hAnsi="Trebuchet MS"/>
              </w:rPr>
              <w:t xml:space="preserve">  C.5.</w:t>
            </w:r>
            <w:r w:rsidR="003D7E6E" w:rsidRPr="007833FE">
              <w:rPr>
                <w:rFonts w:ascii="Trebuchet MS" w:hAnsi="Trebuchet MS"/>
              </w:rPr>
              <w:t>2</w:t>
            </w:r>
            <w:r w:rsidRPr="007833FE">
              <w:rPr>
                <w:rFonts w:ascii="Trebuchet MS" w:hAnsi="Trebuchet MS"/>
              </w:rPr>
              <w:t xml:space="preserve">) </w:t>
            </w:r>
            <w:r w:rsidR="008E2F2E" w:rsidRPr="007833FE">
              <w:rPr>
                <w:rFonts w:ascii="Trebuchet MS" w:hAnsi="Trebuchet MS"/>
              </w:rPr>
              <w:t>Development Tools</w:t>
            </w:r>
          </w:p>
          <w:p w:rsidR="000910D8" w:rsidRPr="007833FE" w:rsidRDefault="004724AE" w:rsidP="00BC5659">
            <w:pPr>
              <w:pStyle w:val="NoSpacing"/>
              <w:ind w:left="1080"/>
              <w:rPr>
                <w:rFonts w:ascii="Trebuchet MS" w:hAnsi="Trebuchet MS"/>
              </w:rPr>
            </w:pPr>
            <w:r w:rsidRPr="007833FE">
              <w:rPr>
                <w:rFonts w:ascii="Trebuchet MS" w:hAnsi="Trebuchet MS"/>
              </w:rPr>
              <w:t xml:space="preserve">  C.5.3) </w:t>
            </w:r>
            <w:r w:rsidR="0058574C" w:rsidRPr="007833FE">
              <w:rPr>
                <w:rFonts w:ascii="Trebuchet MS" w:hAnsi="Trebuchet MS"/>
              </w:rPr>
              <w:t>Libraries</w:t>
            </w:r>
          </w:p>
          <w:p w:rsidR="002B1DD0" w:rsidRPr="007833FE" w:rsidRDefault="00632B3F" w:rsidP="002B1DD0">
            <w:pPr>
              <w:pStyle w:val="NoSpacing"/>
              <w:ind w:left="1080"/>
              <w:rPr>
                <w:rFonts w:ascii="Trebuchet MS" w:hAnsi="Trebuchet MS"/>
              </w:rPr>
            </w:pPr>
            <w:r>
              <w:rPr>
                <w:rFonts w:ascii="Trebuchet MS" w:hAnsi="Trebuchet MS"/>
              </w:rPr>
              <w:t>C.6) Use Cases Model Survey</w:t>
            </w:r>
          </w:p>
          <w:p w:rsidR="007F6DC9" w:rsidRPr="007833FE" w:rsidRDefault="007F6DC9" w:rsidP="007F6DC9">
            <w:pPr>
              <w:pStyle w:val="NoSpacing"/>
              <w:ind w:left="1080"/>
              <w:rPr>
                <w:rFonts w:ascii="Trebuchet MS" w:hAnsi="Trebuchet MS"/>
              </w:rPr>
            </w:pPr>
            <w:r w:rsidRPr="007833FE">
              <w:rPr>
                <w:rFonts w:ascii="Trebuchet MS" w:hAnsi="Trebuchet MS"/>
              </w:rPr>
              <w:t xml:space="preserve">C.7) Use Cases </w:t>
            </w:r>
            <w:r w:rsidR="00E47935" w:rsidRPr="007833FE">
              <w:rPr>
                <w:rFonts w:ascii="Trebuchet MS" w:hAnsi="Trebuchet MS"/>
              </w:rPr>
              <w:t>Reports</w:t>
            </w:r>
          </w:p>
          <w:p w:rsidR="003B27AA" w:rsidRPr="007833FE" w:rsidRDefault="003B27AA" w:rsidP="003B27AA">
            <w:pPr>
              <w:pStyle w:val="NoSpacing"/>
              <w:ind w:left="1080"/>
              <w:rPr>
                <w:rFonts w:ascii="Trebuchet MS" w:hAnsi="Trebuchet MS"/>
              </w:rPr>
            </w:pPr>
            <w:r w:rsidRPr="007833FE">
              <w:rPr>
                <w:rFonts w:ascii="Trebuchet MS" w:hAnsi="Trebuchet MS"/>
              </w:rPr>
              <w:t xml:space="preserve">C.8) </w:t>
            </w:r>
            <w:r w:rsidR="006873AB" w:rsidRPr="007833FE">
              <w:rPr>
                <w:rFonts w:ascii="Trebuchet MS" w:hAnsi="Trebuchet MS"/>
              </w:rPr>
              <w:t>Data tables</w:t>
            </w:r>
          </w:p>
          <w:p w:rsidR="00E30829" w:rsidRPr="007833FE" w:rsidRDefault="00E30829" w:rsidP="00324E16">
            <w:pPr>
              <w:pStyle w:val="NoSpacing"/>
              <w:ind w:left="1080"/>
              <w:rPr>
                <w:rFonts w:ascii="Trebuchet MS" w:hAnsi="Trebuchet MS"/>
              </w:rPr>
            </w:pPr>
            <w:r w:rsidRPr="007833FE">
              <w:rPr>
                <w:rFonts w:ascii="Trebuchet MS" w:hAnsi="Trebuchet MS"/>
              </w:rPr>
              <w:t xml:space="preserve">C.9) </w:t>
            </w:r>
            <w:r w:rsidR="00D8344A" w:rsidRPr="007833FE">
              <w:rPr>
                <w:rFonts w:ascii="Trebuchet MS" w:hAnsi="Trebuchet MS"/>
              </w:rPr>
              <w:t>Enhanced Entity Relationship</w:t>
            </w:r>
            <w:r w:rsidR="00324E16">
              <w:rPr>
                <w:rFonts w:ascii="Trebuchet MS" w:hAnsi="Trebuchet MS"/>
              </w:rPr>
              <w:t xml:space="preserve"> </w:t>
            </w:r>
            <w:r w:rsidR="00324E16" w:rsidRPr="007833FE">
              <w:rPr>
                <w:rFonts w:ascii="Trebuchet MS" w:hAnsi="Trebuchet MS"/>
              </w:rPr>
              <w:t>(EE-R)</w:t>
            </w:r>
            <w:r w:rsidR="00324E16">
              <w:rPr>
                <w:rFonts w:ascii="Trebuchet MS" w:hAnsi="Trebuchet MS"/>
              </w:rPr>
              <w:t xml:space="preserve"> Diagram</w:t>
            </w:r>
          </w:p>
          <w:p w:rsidR="00576420" w:rsidRPr="007833FE" w:rsidRDefault="00576420" w:rsidP="00576420">
            <w:pPr>
              <w:pStyle w:val="NoSpacing"/>
              <w:ind w:left="1080"/>
              <w:rPr>
                <w:rFonts w:ascii="Trebuchet MS" w:hAnsi="Trebuchet MS"/>
              </w:rPr>
            </w:pPr>
            <w:r w:rsidRPr="007833FE">
              <w:rPr>
                <w:rFonts w:ascii="Trebuchet MS" w:hAnsi="Trebuchet MS"/>
              </w:rPr>
              <w:t>C.</w:t>
            </w:r>
            <w:r w:rsidR="003723B3" w:rsidRPr="007833FE">
              <w:rPr>
                <w:rFonts w:ascii="Trebuchet MS" w:hAnsi="Trebuchet MS"/>
              </w:rPr>
              <w:t>10</w:t>
            </w:r>
            <w:r w:rsidRPr="007833FE">
              <w:rPr>
                <w:rFonts w:ascii="Trebuchet MS" w:hAnsi="Trebuchet MS"/>
              </w:rPr>
              <w:t xml:space="preserve">) </w:t>
            </w:r>
            <w:r w:rsidR="00D8344A" w:rsidRPr="007833FE">
              <w:rPr>
                <w:rFonts w:ascii="Trebuchet MS" w:hAnsi="Trebuchet MS"/>
              </w:rPr>
              <w:t>Data flow Diagram (DFD)</w:t>
            </w:r>
          </w:p>
          <w:p w:rsidR="00BF1B42" w:rsidRPr="007833FE" w:rsidRDefault="00BF1B42" w:rsidP="00BF1B42">
            <w:pPr>
              <w:pStyle w:val="NoSpacing"/>
              <w:ind w:left="1080"/>
              <w:rPr>
                <w:rFonts w:ascii="Trebuchet MS" w:hAnsi="Trebuchet MS"/>
              </w:rPr>
            </w:pPr>
            <w:r w:rsidRPr="007833FE">
              <w:rPr>
                <w:rFonts w:ascii="Trebuchet MS" w:hAnsi="Trebuchet MS"/>
              </w:rPr>
              <w:t>C.</w:t>
            </w:r>
            <w:r w:rsidR="006C046A" w:rsidRPr="007833FE">
              <w:rPr>
                <w:rFonts w:ascii="Trebuchet MS" w:hAnsi="Trebuchet MS"/>
              </w:rPr>
              <w:t>11</w:t>
            </w:r>
            <w:r w:rsidRPr="007833FE">
              <w:rPr>
                <w:rFonts w:ascii="Trebuchet MS" w:hAnsi="Trebuchet MS"/>
              </w:rPr>
              <w:t xml:space="preserve">) </w:t>
            </w:r>
            <w:r w:rsidR="002F1EE9" w:rsidRPr="007833FE">
              <w:rPr>
                <w:rFonts w:ascii="Trebuchet MS" w:hAnsi="Trebuchet MS"/>
              </w:rPr>
              <w:t>Screenshot</w:t>
            </w:r>
          </w:p>
          <w:p w:rsidR="00BF1B42" w:rsidRPr="007833FE" w:rsidRDefault="006C046A" w:rsidP="00A179E5">
            <w:pPr>
              <w:pStyle w:val="NoSpacing"/>
              <w:ind w:left="1080"/>
              <w:rPr>
                <w:rFonts w:ascii="Trebuchet MS" w:hAnsi="Trebuchet MS"/>
              </w:rPr>
            </w:pPr>
            <w:r w:rsidRPr="007833FE">
              <w:rPr>
                <w:rFonts w:ascii="Trebuchet MS" w:hAnsi="Trebuchet MS"/>
              </w:rPr>
              <w:t>C.1</w:t>
            </w:r>
            <w:r w:rsidR="00203078">
              <w:rPr>
                <w:rFonts w:ascii="Trebuchet MS" w:hAnsi="Trebuchet MS"/>
              </w:rPr>
              <w:t>2</w:t>
            </w:r>
            <w:r w:rsidRPr="007833FE">
              <w:rPr>
                <w:rFonts w:ascii="Trebuchet MS" w:hAnsi="Trebuchet MS"/>
              </w:rPr>
              <w:t xml:space="preserve">) </w:t>
            </w:r>
            <w:r w:rsidR="008325E2" w:rsidRPr="007833FE">
              <w:rPr>
                <w:rFonts w:ascii="Trebuchet MS" w:hAnsi="Trebuchet MS"/>
              </w:rPr>
              <w:t>Testing</w:t>
            </w:r>
          </w:p>
          <w:p w:rsidR="00F75B2A" w:rsidRPr="007833FE" w:rsidRDefault="00F75B2A" w:rsidP="00F75B2A">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 xml:space="preserve">.1) </w:t>
            </w:r>
            <w:r w:rsidR="009B107B" w:rsidRPr="007833FE">
              <w:rPr>
                <w:rFonts w:ascii="Trebuchet MS" w:hAnsi="Trebuchet MS"/>
              </w:rPr>
              <w:t>Test Plan</w:t>
            </w:r>
          </w:p>
          <w:p w:rsidR="009B107B" w:rsidRPr="007833FE" w:rsidRDefault="009B107B" w:rsidP="009B107B">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.2) Unit Testing</w:t>
            </w:r>
          </w:p>
          <w:p w:rsidR="009B107B" w:rsidRPr="007833FE" w:rsidRDefault="009B107B" w:rsidP="009B107B">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 xml:space="preserve">.3) </w:t>
            </w:r>
            <w:r w:rsidR="00E2213C" w:rsidRPr="007833FE">
              <w:rPr>
                <w:rFonts w:ascii="Trebuchet MS" w:hAnsi="Trebuchet MS"/>
              </w:rPr>
              <w:t>Integration Testing</w:t>
            </w:r>
          </w:p>
          <w:p w:rsidR="00752049" w:rsidRPr="007833FE" w:rsidRDefault="00752049" w:rsidP="009B107B">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w:t>
            </w:r>
            <w:r w:rsidR="00074672" w:rsidRPr="007833FE">
              <w:rPr>
                <w:rFonts w:ascii="Trebuchet MS" w:hAnsi="Trebuchet MS"/>
              </w:rPr>
              <w:t>4</w:t>
            </w:r>
            <w:r w:rsidRPr="007833FE">
              <w:rPr>
                <w:rFonts w:ascii="Trebuchet MS" w:hAnsi="Trebuchet MS"/>
              </w:rPr>
              <w:t xml:space="preserve">) </w:t>
            </w:r>
            <w:r w:rsidR="00074672" w:rsidRPr="007833FE">
              <w:rPr>
                <w:rFonts w:ascii="Trebuchet MS" w:hAnsi="Trebuchet MS"/>
              </w:rPr>
              <w:t>Validation Testing or System Testing</w:t>
            </w:r>
          </w:p>
          <w:p w:rsidR="00074672" w:rsidRPr="007833FE" w:rsidRDefault="00074672" w:rsidP="009B107B">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.5) Output Testing or User Acceptance Testing</w:t>
            </w:r>
          </w:p>
          <w:p w:rsidR="00074672" w:rsidRDefault="00074672" w:rsidP="00074672">
            <w:pPr>
              <w:pStyle w:val="NoSpacing"/>
              <w:ind w:left="1080"/>
              <w:rPr>
                <w:rFonts w:ascii="Trebuchet MS" w:hAnsi="Trebuchet MS"/>
              </w:rPr>
            </w:pPr>
            <w:r w:rsidRPr="007833FE">
              <w:rPr>
                <w:rFonts w:ascii="Trebuchet MS" w:hAnsi="Trebuchet MS"/>
              </w:rPr>
              <w:t xml:space="preserve">  C.1</w:t>
            </w:r>
            <w:r w:rsidR="00203078">
              <w:rPr>
                <w:rFonts w:ascii="Trebuchet MS" w:hAnsi="Trebuchet MS"/>
              </w:rPr>
              <w:t>2</w:t>
            </w:r>
            <w:r w:rsidRPr="007833FE">
              <w:rPr>
                <w:rFonts w:ascii="Trebuchet MS" w:hAnsi="Trebuchet MS"/>
              </w:rPr>
              <w:t>.6) Validation Testing</w:t>
            </w:r>
          </w:p>
          <w:p w:rsidR="007D74B1" w:rsidRPr="007833FE" w:rsidRDefault="007D74B1" w:rsidP="007D74B1">
            <w:pPr>
              <w:pStyle w:val="NoSpacing"/>
              <w:ind w:left="1080"/>
              <w:rPr>
                <w:rFonts w:ascii="Trebuchet MS" w:hAnsi="Trebuchet MS"/>
              </w:rPr>
            </w:pPr>
            <w:r w:rsidRPr="007833FE">
              <w:rPr>
                <w:rFonts w:ascii="Trebuchet MS" w:hAnsi="Trebuchet MS"/>
              </w:rPr>
              <w:t>C.1</w:t>
            </w:r>
            <w:r>
              <w:rPr>
                <w:rFonts w:ascii="Trebuchet MS" w:hAnsi="Trebuchet MS"/>
              </w:rPr>
              <w:t>3</w:t>
            </w:r>
            <w:r w:rsidRPr="007833FE">
              <w:rPr>
                <w:rFonts w:ascii="Trebuchet MS" w:hAnsi="Trebuchet MS"/>
              </w:rPr>
              <w:t xml:space="preserve">) </w:t>
            </w:r>
            <w:r>
              <w:rPr>
                <w:rFonts w:ascii="Trebuchet MS" w:hAnsi="Trebuchet MS"/>
              </w:rPr>
              <w:t>Future Scope</w:t>
            </w:r>
          </w:p>
          <w:p w:rsidR="00074672" w:rsidRPr="007833FE" w:rsidRDefault="00E26B83" w:rsidP="009B107B">
            <w:pPr>
              <w:pStyle w:val="NoSpacing"/>
              <w:ind w:left="1080"/>
              <w:rPr>
                <w:rFonts w:ascii="Trebuchet MS" w:hAnsi="Trebuchet MS"/>
              </w:rPr>
            </w:pPr>
            <w:r w:rsidRPr="007833FE">
              <w:rPr>
                <w:rFonts w:ascii="Trebuchet MS" w:hAnsi="Trebuchet MS"/>
              </w:rPr>
              <w:t>Conclusion</w:t>
            </w:r>
          </w:p>
          <w:p w:rsidR="009B107B" w:rsidRPr="007833FE" w:rsidRDefault="009B107B" w:rsidP="009B107B">
            <w:pPr>
              <w:pStyle w:val="NoSpacing"/>
              <w:ind w:left="1080"/>
              <w:rPr>
                <w:rFonts w:ascii="Trebuchet MS" w:hAnsi="Trebuchet MS"/>
              </w:rPr>
            </w:pPr>
          </w:p>
          <w:p w:rsidR="007E22C3" w:rsidRPr="007833FE" w:rsidRDefault="007E22C3" w:rsidP="007833FE">
            <w:pPr>
              <w:pStyle w:val="NoSpacing"/>
              <w:rPr>
                <w:rFonts w:ascii="Trebuchet MS" w:hAnsi="Trebuchet MS"/>
              </w:rPr>
            </w:pPr>
          </w:p>
        </w:tc>
        <w:tc>
          <w:tcPr>
            <w:tcW w:w="1014" w:type="dxa"/>
          </w:tcPr>
          <w:p w:rsidR="00957E3A" w:rsidRPr="007833FE" w:rsidRDefault="0039580C" w:rsidP="00332EF8">
            <w:pPr>
              <w:pStyle w:val="NoSpacing"/>
              <w:jc w:val="right"/>
              <w:rPr>
                <w:rFonts w:ascii="Trebuchet MS" w:hAnsi="Trebuchet MS"/>
              </w:rPr>
            </w:pPr>
            <w:r w:rsidRPr="007833FE">
              <w:rPr>
                <w:rFonts w:ascii="Trebuchet MS" w:hAnsi="Trebuchet MS"/>
              </w:rPr>
              <w:t>4</w:t>
            </w:r>
          </w:p>
          <w:p w:rsidR="00A05566" w:rsidRPr="007833FE" w:rsidRDefault="006A59DF" w:rsidP="00332EF8">
            <w:pPr>
              <w:pStyle w:val="NoSpacing"/>
              <w:jc w:val="right"/>
              <w:rPr>
                <w:rFonts w:ascii="Trebuchet MS" w:hAnsi="Trebuchet MS"/>
              </w:rPr>
            </w:pPr>
            <w:r w:rsidRPr="007833FE">
              <w:rPr>
                <w:rFonts w:ascii="Trebuchet MS" w:hAnsi="Trebuchet MS"/>
              </w:rPr>
              <w:t>4</w:t>
            </w:r>
          </w:p>
          <w:p w:rsidR="00A05566" w:rsidRPr="007833FE" w:rsidRDefault="00456F6A" w:rsidP="00332EF8">
            <w:pPr>
              <w:pStyle w:val="NoSpacing"/>
              <w:jc w:val="right"/>
              <w:rPr>
                <w:rFonts w:ascii="Trebuchet MS" w:hAnsi="Trebuchet MS"/>
              </w:rPr>
            </w:pPr>
            <w:r w:rsidRPr="007833FE">
              <w:rPr>
                <w:rFonts w:ascii="Trebuchet MS" w:hAnsi="Trebuchet MS"/>
              </w:rPr>
              <w:t>4</w:t>
            </w:r>
          </w:p>
          <w:p w:rsidR="00A05566" w:rsidRPr="007833FE" w:rsidRDefault="00FA4EBB" w:rsidP="00332EF8">
            <w:pPr>
              <w:pStyle w:val="NoSpacing"/>
              <w:jc w:val="right"/>
              <w:rPr>
                <w:rFonts w:ascii="Trebuchet MS" w:hAnsi="Trebuchet MS"/>
              </w:rPr>
            </w:pPr>
            <w:r w:rsidRPr="007833FE">
              <w:rPr>
                <w:rFonts w:ascii="Trebuchet MS" w:hAnsi="Trebuchet MS"/>
              </w:rPr>
              <w:t>5</w:t>
            </w:r>
          </w:p>
          <w:p w:rsidR="00A05566" w:rsidRPr="007833FE" w:rsidRDefault="001721AF" w:rsidP="00332EF8">
            <w:pPr>
              <w:pStyle w:val="NoSpacing"/>
              <w:jc w:val="right"/>
              <w:rPr>
                <w:rFonts w:ascii="Trebuchet MS" w:hAnsi="Trebuchet MS"/>
              </w:rPr>
            </w:pPr>
            <w:r w:rsidRPr="007833FE">
              <w:rPr>
                <w:rFonts w:ascii="Trebuchet MS" w:hAnsi="Trebuchet MS"/>
              </w:rPr>
              <w:t>5</w:t>
            </w:r>
          </w:p>
          <w:p w:rsidR="004260AF" w:rsidRPr="007833FE" w:rsidRDefault="004260AF" w:rsidP="004260AF">
            <w:pPr>
              <w:pStyle w:val="NoSpacing"/>
              <w:jc w:val="right"/>
              <w:rPr>
                <w:rFonts w:ascii="Trebuchet MS" w:hAnsi="Trebuchet MS"/>
              </w:rPr>
            </w:pPr>
            <w:r w:rsidRPr="007833FE">
              <w:rPr>
                <w:rFonts w:ascii="Trebuchet MS" w:hAnsi="Trebuchet MS"/>
              </w:rPr>
              <w:t xml:space="preserve">   </w:t>
            </w:r>
          </w:p>
          <w:p w:rsidR="00BF0A92" w:rsidRPr="007833FE" w:rsidRDefault="00BF0A92" w:rsidP="00BF0A92">
            <w:pPr>
              <w:pStyle w:val="NoSpacing"/>
              <w:jc w:val="right"/>
              <w:rPr>
                <w:rFonts w:ascii="Trebuchet MS" w:hAnsi="Trebuchet MS"/>
              </w:rPr>
            </w:pPr>
            <w:r w:rsidRPr="007833FE">
              <w:rPr>
                <w:rFonts w:ascii="Trebuchet MS" w:hAnsi="Trebuchet MS"/>
              </w:rPr>
              <w:t xml:space="preserve">  </w:t>
            </w:r>
            <w:r w:rsidR="00B32C58" w:rsidRPr="007833FE">
              <w:rPr>
                <w:rFonts w:ascii="Trebuchet MS" w:hAnsi="Trebuchet MS"/>
              </w:rPr>
              <w:t>6</w:t>
            </w:r>
          </w:p>
          <w:p w:rsidR="00441C9D" w:rsidRPr="007833FE" w:rsidRDefault="00B32C58" w:rsidP="00332EF8">
            <w:pPr>
              <w:pStyle w:val="NoSpacing"/>
              <w:jc w:val="right"/>
              <w:rPr>
                <w:rFonts w:ascii="Trebuchet MS" w:hAnsi="Trebuchet MS"/>
              </w:rPr>
            </w:pPr>
            <w:r w:rsidRPr="007833FE">
              <w:rPr>
                <w:rFonts w:ascii="Trebuchet MS" w:hAnsi="Trebuchet MS"/>
              </w:rPr>
              <w:t>6</w:t>
            </w:r>
          </w:p>
          <w:p w:rsidR="00A05566" w:rsidRPr="007833FE" w:rsidRDefault="00B32C58" w:rsidP="00332EF8">
            <w:pPr>
              <w:pStyle w:val="NoSpacing"/>
              <w:jc w:val="right"/>
              <w:rPr>
                <w:rFonts w:ascii="Trebuchet MS" w:hAnsi="Trebuchet MS"/>
              </w:rPr>
            </w:pPr>
            <w:r w:rsidRPr="007833FE">
              <w:rPr>
                <w:rFonts w:ascii="Trebuchet MS" w:hAnsi="Trebuchet MS"/>
              </w:rPr>
              <w:t>7</w:t>
            </w:r>
          </w:p>
          <w:p w:rsidR="00A05566" w:rsidRPr="007833FE" w:rsidRDefault="00B32C58" w:rsidP="00332EF8">
            <w:pPr>
              <w:pStyle w:val="NoSpacing"/>
              <w:jc w:val="right"/>
              <w:rPr>
                <w:rFonts w:ascii="Trebuchet MS" w:hAnsi="Trebuchet MS"/>
              </w:rPr>
            </w:pPr>
            <w:r w:rsidRPr="007833FE">
              <w:rPr>
                <w:rFonts w:ascii="Trebuchet MS" w:hAnsi="Trebuchet MS"/>
              </w:rPr>
              <w:t>7</w:t>
            </w:r>
          </w:p>
          <w:p w:rsidR="00A05566" w:rsidRPr="007833FE" w:rsidRDefault="00B32C58" w:rsidP="00332EF8">
            <w:pPr>
              <w:pStyle w:val="NoSpacing"/>
              <w:jc w:val="right"/>
              <w:rPr>
                <w:rFonts w:ascii="Trebuchet MS" w:hAnsi="Trebuchet MS"/>
              </w:rPr>
            </w:pPr>
            <w:r w:rsidRPr="007833FE">
              <w:rPr>
                <w:rFonts w:ascii="Trebuchet MS" w:hAnsi="Trebuchet MS"/>
              </w:rPr>
              <w:t>7</w:t>
            </w:r>
          </w:p>
          <w:p w:rsidR="00A05566" w:rsidRPr="007833FE" w:rsidRDefault="00B32C58" w:rsidP="00332EF8">
            <w:pPr>
              <w:pStyle w:val="NoSpacing"/>
              <w:jc w:val="right"/>
              <w:rPr>
                <w:rFonts w:ascii="Trebuchet MS" w:hAnsi="Trebuchet MS"/>
              </w:rPr>
            </w:pPr>
            <w:r w:rsidRPr="007833FE">
              <w:rPr>
                <w:rFonts w:ascii="Trebuchet MS" w:hAnsi="Trebuchet MS"/>
              </w:rPr>
              <w:t>7</w:t>
            </w:r>
          </w:p>
          <w:p w:rsidR="00A05566" w:rsidRPr="007833FE" w:rsidRDefault="002B3ECB" w:rsidP="00332EF8">
            <w:pPr>
              <w:pStyle w:val="NoSpacing"/>
              <w:jc w:val="right"/>
              <w:rPr>
                <w:rFonts w:ascii="Trebuchet MS" w:hAnsi="Trebuchet MS"/>
              </w:rPr>
            </w:pPr>
            <w:r w:rsidRPr="007833FE">
              <w:rPr>
                <w:rFonts w:ascii="Trebuchet MS" w:hAnsi="Trebuchet MS"/>
              </w:rPr>
              <w:t>8</w:t>
            </w:r>
          </w:p>
          <w:p w:rsidR="00A05566" w:rsidRPr="007833FE" w:rsidRDefault="002B3ECB" w:rsidP="00332EF8">
            <w:pPr>
              <w:pStyle w:val="NoSpacing"/>
              <w:jc w:val="right"/>
              <w:rPr>
                <w:rFonts w:ascii="Trebuchet MS" w:hAnsi="Trebuchet MS"/>
              </w:rPr>
            </w:pPr>
            <w:r w:rsidRPr="007833FE">
              <w:rPr>
                <w:rFonts w:ascii="Trebuchet MS" w:hAnsi="Trebuchet MS"/>
              </w:rPr>
              <w:t>8</w:t>
            </w:r>
          </w:p>
          <w:p w:rsidR="00957E3A" w:rsidRPr="007833FE" w:rsidRDefault="00957E3A" w:rsidP="00332EF8">
            <w:pPr>
              <w:pStyle w:val="NoSpacing"/>
              <w:jc w:val="right"/>
              <w:rPr>
                <w:rFonts w:ascii="Trebuchet MS" w:hAnsi="Trebuchet MS"/>
              </w:rPr>
            </w:pPr>
          </w:p>
          <w:p w:rsidR="00A05566" w:rsidRPr="007833FE" w:rsidRDefault="006A5E33" w:rsidP="00332EF8">
            <w:pPr>
              <w:pStyle w:val="NoSpacing"/>
              <w:jc w:val="right"/>
              <w:rPr>
                <w:rFonts w:ascii="Trebuchet MS" w:hAnsi="Trebuchet MS"/>
              </w:rPr>
            </w:pPr>
            <w:r w:rsidRPr="007833FE">
              <w:rPr>
                <w:rFonts w:ascii="Trebuchet MS" w:hAnsi="Trebuchet MS"/>
              </w:rPr>
              <w:t>9</w:t>
            </w:r>
          </w:p>
          <w:p w:rsidR="00A05566" w:rsidRPr="007833FE" w:rsidRDefault="001862D8" w:rsidP="00332EF8">
            <w:pPr>
              <w:pStyle w:val="NoSpacing"/>
              <w:jc w:val="right"/>
              <w:rPr>
                <w:rFonts w:ascii="Trebuchet MS" w:hAnsi="Trebuchet MS"/>
              </w:rPr>
            </w:pPr>
            <w:r w:rsidRPr="007833FE">
              <w:rPr>
                <w:rFonts w:ascii="Trebuchet MS" w:hAnsi="Trebuchet MS"/>
              </w:rPr>
              <w:t>9</w:t>
            </w:r>
          </w:p>
          <w:p w:rsidR="00331C60" w:rsidRPr="007833FE" w:rsidRDefault="00331C60" w:rsidP="00332EF8">
            <w:pPr>
              <w:pStyle w:val="NoSpacing"/>
              <w:jc w:val="right"/>
              <w:rPr>
                <w:rFonts w:ascii="Trebuchet MS" w:hAnsi="Trebuchet MS"/>
              </w:rPr>
            </w:pPr>
            <w:r w:rsidRPr="007833FE">
              <w:rPr>
                <w:rFonts w:ascii="Trebuchet MS" w:hAnsi="Trebuchet MS"/>
              </w:rPr>
              <w:t>9</w:t>
            </w:r>
          </w:p>
          <w:p w:rsidR="0009194D" w:rsidRPr="007833FE" w:rsidRDefault="0009194D" w:rsidP="00332EF8">
            <w:pPr>
              <w:pStyle w:val="NoSpacing"/>
              <w:jc w:val="right"/>
              <w:rPr>
                <w:rFonts w:ascii="Trebuchet MS" w:hAnsi="Trebuchet MS"/>
              </w:rPr>
            </w:pPr>
            <w:r w:rsidRPr="007833FE">
              <w:rPr>
                <w:rFonts w:ascii="Trebuchet MS" w:hAnsi="Trebuchet MS"/>
              </w:rPr>
              <w:t>9</w:t>
            </w:r>
          </w:p>
          <w:p w:rsidR="006E52F6" w:rsidRPr="007833FE" w:rsidRDefault="006E52F6" w:rsidP="00332EF8">
            <w:pPr>
              <w:pStyle w:val="NoSpacing"/>
              <w:jc w:val="right"/>
              <w:rPr>
                <w:rFonts w:ascii="Trebuchet MS" w:hAnsi="Trebuchet MS"/>
              </w:rPr>
            </w:pPr>
            <w:r w:rsidRPr="007833FE">
              <w:rPr>
                <w:rFonts w:ascii="Trebuchet MS" w:hAnsi="Trebuchet MS"/>
              </w:rPr>
              <w:t>9</w:t>
            </w:r>
          </w:p>
          <w:p w:rsidR="005A75C6" w:rsidRPr="007833FE" w:rsidRDefault="005A75C6" w:rsidP="00332EF8">
            <w:pPr>
              <w:pStyle w:val="NoSpacing"/>
              <w:jc w:val="right"/>
              <w:rPr>
                <w:rFonts w:ascii="Trebuchet MS" w:hAnsi="Trebuchet MS"/>
              </w:rPr>
            </w:pPr>
            <w:r w:rsidRPr="007833FE">
              <w:rPr>
                <w:rFonts w:ascii="Trebuchet MS" w:hAnsi="Trebuchet MS"/>
              </w:rPr>
              <w:t>9</w:t>
            </w:r>
          </w:p>
          <w:p w:rsidR="002E51E4" w:rsidRPr="007833FE" w:rsidRDefault="002E51E4" w:rsidP="00332EF8">
            <w:pPr>
              <w:pStyle w:val="NoSpacing"/>
              <w:jc w:val="right"/>
              <w:rPr>
                <w:rFonts w:ascii="Trebuchet MS" w:hAnsi="Trebuchet MS"/>
              </w:rPr>
            </w:pPr>
            <w:r w:rsidRPr="007833FE">
              <w:rPr>
                <w:rFonts w:ascii="Trebuchet MS" w:hAnsi="Trebuchet MS"/>
              </w:rPr>
              <w:t>9</w:t>
            </w:r>
          </w:p>
          <w:p w:rsidR="002E51E4" w:rsidRPr="007833FE" w:rsidRDefault="002E51E4" w:rsidP="00332EF8">
            <w:pPr>
              <w:pStyle w:val="NoSpacing"/>
              <w:jc w:val="right"/>
              <w:rPr>
                <w:rFonts w:ascii="Trebuchet MS" w:hAnsi="Trebuchet MS"/>
              </w:rPr>
            </w:pPr>
            <w:r w:rsidRPr="007833FE">
              <w:rPr>
                <w:rFonts w:ascii="Trebuchet MS" w:hAnsi="Trebuchet MS"/>
              </w:rPr>
              <w:t>9</w:t>
            </w:r>
          </w:p>
          <w:p w:rsidR="002E51E4" w:rsidRPr="007833FE" w:rsidRDefault="002E51E4" w:rsidP="00332EF8">
            <w:pPr>
              <w:pStyle w:val="NoSpacing"/>
              <w:jc w:val="right"/>
              <w:rPr>
                <w:rFonts w:ascii="Trebuchet MS" w:hAnsi="Trebuchet MS"/>
              </w:rPr>
            </w:pPr>
            <w:r w:rsidRPr="007833FE">
              <w:rPr>
                <w:rFonts w:ascii="Trebuchet MS" w:hAnsi="Trebuchet MS"/>
              </w:rPr>
              <w:t>9</w:t>
            </w:r>
          </w:p>
          <w:p w:rsidR="00A23E8E" w:rsidRPr="007833FE" w:rsidRDefault="00A30830" w:rsidP="00332EF8">
            <w:pPr>
              <w:pStyle w:val="NoSpacing"/>
              <w:jc w:val="right"/>
              <w:rPr>
                <w:rFonts w:ascii="Trebuchet MS" w:hAnsi="Trebuchet MS"/>
              </w:rPr>
            </w:pPr>
            <w:r>
              <w:rPr>
                <w:rFonts w:ascii="Trebuchet MS" w:hAnsi="Trebuchet MS"/>
              </w:rPr>
              <w:t>9</w:t>
            </w:r>
          </w:p>
          <w:p w:rsidR="00A33507" w:rsidRPr="007833FE" w:rsidRDefault="00A33507" w:rsidP="009C0EB1">
            <w:pPr>
              <w:pStyle w:val="NoSpacing"/>
              <w:jc w:val="right"/>
              <w:rPr>
                <w:rFonts w:ascii="Trebuchet MS" w:hAnsi="Trebuchet MS"/>
              </w:rPr>
            </w:pPr>
            <w:r w:rsidRPr="007833FE">
              <w:rPr>
                <w:rFonts w:ascii="Trebuchet MS" w:hAnsi="Trebuchet MS"/>
              </w:rPr>
              <w:t>1</w:t>
            </w:r>
            <w:r w:rsidR="00760C2F" w:rsidRPr="007833FE">
              <w:rPr>
                <w:rFonts w:ascii="Trebuchet MS" w:hAnsi="Trebuchet MS"/>
              </w:rPr>
              <w:t>0</w:t>
            </w:r>
          </w:p>
          <w:p w:rsidR="00760C2F" w:rsidRPr="007833FE" w:rsidRDefault="00760C2F" w:rsidP="00760C2F">
            <w:pPr>
              <w:pStyle w:val="NoSpacing"/>
              <w:jc w:val="right"/>
              <w:rPr>
                <w:rFonts w:ascii="Trebuchet MS" w:hAnsi="Trebuchet MS"/>
              </w:rPr>
            </w:pPr>
            <w:r w:rsidRPr="007833FE">
              <w:rPr>
                <w:rFonts w:ascii="Trebuchet MS" w:hAnsi="Trebuchet MS"/>
              </w:rPr>
              <w:t>10</w:t>
            </w:r>
          </w:p>
          <w:p w:rsidR="00FD6F09" w:rsidRPr="007833FE" w:rsidRDefault="00FD6F09" w:rsidP="00760C2F">
            <w:pPr>
              <w:pStyle w:val="NoSpacing"/>
              <w:jc w:val="right"/>
              <w:rPr>
                <w:rFonts w:ascii="Trebuchet MS" w:hAnsi="Trebuchet MS"/>
              </w:rPr>
            </w:pPr>
            <w:r w:rsidRPr="007833FE">
              <w:rPr>
                <w:rFonts w:ascii="Trebuchet MS" w:hAnsi="Trebuchet MS"/>
              </w:rPr>
              <w:t>10</w:t>
            </w:r>
          </w:p>
          <w:p w:rsidR="004F0AA2" w:rsidRPr="007833FE" w:rsidRDefault="004F0AA2" w:rsidP="00760C2F">
            <w:pPr>
              <w:pStyle w:val="NoSpacing"/>
              <w:jc w:val="right"/>
              <w:rPr>
                <w:rFonts w:ascii="Trebuchet MS" w:hAnsi="Trebuchet MS"/>
              </w:rPr>
            </w:pPr>
            <w:r w:rsidRPr="007833FE">
              <w:rPr>
                <w:rFonts w:ascii="Trebuchet MS" w:hAnsi="Trebuchet MS"/>
              </w:rPr>
              <w:t>10</w:t>
            </w:r>
          </w:p>
          <w:p w:rsidR="008D08DE" w:rsidRPr="007833FE" w:rsidRDefault="008D08DE" w:rsidP="00760C2F">
            <w:pPr>
              <w:pStyle w:val="NoSpacing"/>
              <w:jc w:val="right"/>
              <w:rPr>
                <w:rFonts w:ascii="Trebuchet MS" w:hAnsi="Trebuchet MS"/>
              </w:rPr>
            </w:pPr>
            <w:r w:rsidRPr="007833FE">
              <w:rPr>
                <w:rFonts w:ascii="Trebuchet MS" w:hAnsi="Trebuchet MS"/>
              </w:rPr>
              <w:t>10</w:t>
            </w:r>
          </w:p>
          <w:p w:rsidR="00B72DF4" w:rsidRPr="007833FE" w:rsidRDefault="00B72DF4" w:rsidP="00760C2F">
            <w:pPr>
              <w:pStyle w:val="NoSpacing"/>
              <w:jc w:val="right"/>
              <w:rPr>
                <w:rFonts w:ascii="Trebuchet MS" w:hAnsi="Trebuchet MS"/>
              </w:rPr>
            </w:pPr>
            <w:r w:rsidRPr="007833FE">
              <w:rPr>
                <w:rFonts w:ascii="Trebuchet MS" w:hAnsi="Trebuchet MS"/>
              </w:rPr>
              <w:t>10</w:t>
            </w:r>
          </w:p>
          <w:p w:rsidR="001D7CB0" w:rsidRPr="007833FE" w:rsidRDefault="001D7CB0" w:rsidP="00760C2F">
            <w:pPr>
              <w:pStyle w:val="NoSpacing"/>
              <w:jc w:val="right"/>
              <w:rPr>
                <w:rFonts w:ascii="Trebuchet MS" w:hAnsi="Trebuchet MS"/>
              </w:rPr>
            </w:pPr>
            <w:r w:rsidRPr="007833FE">
              <w:rPr>
                <w:rFonts w:ascii="Trebuchet MS" w:hAnsi="Trebuchet MS"/>
              </w:rPr>
              <w:t>10</w:t>
            </w:r>
          </w:p>
          <w:p w:rsidR="00BC5659" w:rsidRPr="007833FE" w:rsidRDefault="00BC5659" w:rsidP="00760C2F">
            <w:pPr>
              <w:pStyle w:val="NoSpacing"/>
              <w:jc w:val="right"/>
              <w:rPr>
                <w:rFonts w:ascii="Trebuchet MS" w:hAnsi="Trebuchet MS"/>
              </w:rPr>
            </w:pPr>
            <w:r w:rsidRPr="007833FE">
              <w:rPr>
                <w:rFonts w:ascii="Trebuchet MS" w:hAnsi="Trebuchet MS"/>
              </w:rPr>
              <w:t>11</w:t>
            </w:r>
          </w:p>
          <w:p w:rsidR="00B419F3" w:rsidRPr="007833FE" w:rsidRDefault="00B419F3" w:rsidP="00760C2F">
            <w:pPr>
              <w:pStyle w:val="NoSpacing"/>
              <w:jc w:val="right"/>
              <w:rPr>
                <w:rFonts w:ascii="Trebuchet MS" w:hAnsi="Trebuchet MS"/>
              </w:rPr>
            </w:pPr>
            <w:r w:rsidRPr="007833FE">
              <w:rPr>
                <w:rFonts w:ascii="Trebuchet MS" w:hAnsi="Trebuchet MS"/>
              </w:rPr>
              <w:t>11</w:t>
            </w:r>
          </w:p>
          <w:p w:rsidR="00852DB6" w:rsidRPr="007833FE" w:rsidRDefault="00852DB6" w:rsidP="00760C2F">
            <w:pPr>
              <w:pStyle w:val="NoSpacing"/>
              <w:jc w:val="right"/>
              <w:rPr>
                <w:rFonts w:ascii="Trebuchet MS" w:hAnsi="Trebuchet MS"/>
              </w:rPr>
            </w:pPr>
            <w:r w:rsidRPr="007833FE">
              <w:rPr>
                <w:rFonts w:ascii="Trebuchet MS" w:hAnsi="Trebuchet MS"/>
              </w:rPr>
              <w:t>11</w:t>
            </w:r>
          </w:p>
          <w:p w:rsidR="00E15228" w:rsidRPr="007833FE" w:rsidRDefault="0058574C" w:rsidP="00760C2F">
            <w:pPr>
              <w:pStyle w:val="NoSpacing"/>
              <w:jc w:val="right"/>
              <w:rPr>
                <w:rFonts w:ascii="Trebuchet MS" w:hAnsi="Trebuchet MS"/>
              </w:rPr>
            </w:pPr>
            <w:r w:rsidRPr="007833FE">
              <w:rPr>
                <w:rFonts w:ascii="Trebuchet MS" w:hAnsi="Trebuchet MS"/>
              </w:rPr>
              <w:t>11</w:t>
            </w:r>
          </w:p>
          <w:p w:rsidR="00E15228" w:rsidRPr="007833FE" w:rsidRDefault="00E15228" w:rsidP="00E15228">
            <w:pPr>
              <w:pStyle w:val="NoSpacing"/>
              <w:jc w:val="right"/>
              <w:rPr>
                <w:rFonts w:ascii="Trebuchet MS" w:hAnsi="Trebuchet MS"/>
              </w:rPr>
            </w:pPr>
            <w:r w:rsidRPr="007833FE">
              <w:rPr>
                <w:rFonts w:ascii="Trebuchet MS" w:hAnsi="Trebuchet MS"/>
              </w:rPr>
              <w:tab/>
              <w:t>12</w:t>
            </w:r>
          </w:p>
          <w:p w:rsidR="000C77BB" w:rsidRPr="007833FE" w:rsidRDefault="000C77BB" w:rsidP="00E15228">
            <w:pPr>
              <w:pStyle w:val="NoSpacing"/>
              <w:jc w:val="right"/>
              <w:rPr>
                <w:rFonts w:ascii="Trebuchet MS" w:hAnsi="Trebuchet MS"/>
              </w:rPr>
            </w:pPr>
            <w:r w:rsidRPr="007833FE">
              <w:rPr>
                <w:rFonts w:ascii="Trebuchet MS" w:hAnsi="Trebuchet MS"/>
              </w:rPr>
              <w:t>1</w:t>
            </w:r>
            <w:r w:rsidR="00C95FA7">
              <w:rPr>
                <w:rFonts w:ascii="Trebuchet MS" w:hAnsi="Trebuchet MS"/>
              </w:rPr>
              <w:t>4</w:t>
            </w:r>
          </w:p>
          <w:p w:rsidR="009D045A" w:rsidRPr="007833FE" w:rsidRDefault="002F1EE9" w:rsidP="00E15228">
            <w:pPr>
              <w:pStyle w:val="NoSpacing"/>
              <w:jc w:val="right"/>
              <w:rPr>
                <w:rFonts w:ascii="Trebuchet MS" w:hAnsi="Trebuchet MS"/>
              </w:rPr>
            </w:pPr>
            <w:r w:rsidRPr="007833FE">
              <w:rPr>
                <w:rFonts w:ascii="Trebuchet MS" w:hAnsi="Trebuchet MS"/>
              </w:rPr>
              <w:t>3</w:t>
            </w:r>
            <w:r w:rsidR="00C647A3">
              <w:rPr>
                <w:rFonts w:ascii="Trebuchet MS" w:hAnsi="Trebuchet MS"/>
              </w:rPr>
              <w:t>0</w:t>
            </w:r>
          </w:p>
          <w:p w:rsidR="002F1EE9" w:rsidRPr="007833FE" w:rsidRDefault="002A4E91" w:rsidP="00E15228">
            <w:pPr>
              <w:pStyle w:val="NoSpacing"/>
              <w:jc w:val="right"/>
              <w:rPr>
                <w:rFonts w:ascii="Trebuchet MS" w:hAnsi="Trebuchet MS"/>
              </w:rPr>
            </w:pPr>
            <w:r w:rsidRPr="007833FE">
              <w:rPr>
                <w:rFonts w:ascii="Trebuchet MS" w:hAnsi="Trebuchet MS"/>
              </w:rPr>
              <w:t>3</w:t>
            </w:r>
            <w:r w:rsidR="005915A3">
              <w:rPr>
                <w:rFonts w:ascii="Trebuchet MS" w:hAnsi="Trebuchet MS"/>
              </w:rPr>
              <w:t>4</w:t>
            </w:r>
          </w:p>
          <w:p w:rsidR="002E4F3D" w:rsidRPr="007833FE" w:rsidRDefault="0002185E" w:rsidP="00E15228">
            <w:pPr>
              <w:pStyle w:val="NoSpacing"/>
              <w:jc w:val="right"/>
              <w:rPr>
                <w:rFonts w:ascii="Trebuchet MS" w:hAnsi="Trebuchet MS"/>
              </w:rPr>
            </w:pPr>
            <w:r>
              <w:rPr>
                <w:rFonts w:ascii="Trebuchet MS" w:hAnsi="Trebuchet MS"/>
              </w:rPr>
              <w:t>3</w:t>
            </w:r>
            <w:r w:rsidR="0019276D">
              <w:rPr>
                <w:rFonts w:ascii="Trebuchet MS" w:hAnsi="Trebuchet MS"/>
              </w:rPr>
              <w:t>5</w:t>
            </w:r>
          </w:p>
          <w:p w:rsidR="002E4F3D" w:rsidRPr="007833FE" w:rsidRDefault="00146CE4" w:rsidP="00E15228">
            <w:pPr>
              <w:pStyle w:val="NoSpacing"/>
              <w:jc w:val="right"/>
              <w:rPr>
                <w:rFonts w:ascii="Trebuchet MS" w:hAnsi="Trebuchet MS"/>
              </w:rPr>
            </w:pPr>
            <w:r>
              <w:rPr>
                <w:rFonts w:ascii="Trebuchet MS" w:hAnsi="Trebuchet MS"/>
              </w:rPr>
              <w:t>3</w:t>
            </w:r>
            <w:r w:rsidR="008F6315">
              <w:rPr>
                <w:rFonts w:ascii="Trebuchet MS" w:hAnsi="Trebuchet MS"/>
              </w:rPr>
              <w:t>6</w:t>
            </w:r>
          </w:p>
          <w:p w:rsidR="00D36034" w:rsidRPr="007833FE" w:rsidRDefault="004A42DE" w:rsidP="00E15228">
            <w:pPr>
              <w:pStyle w:val="NoSpacing"/>
              <w:jc w:val="right"/>
              <w:rPr>
                <w:rFonts w:ascii="Trebuchet MS" w:hAnsi="Trebuchet MS"/>
              </w:rPr>
            </w:pPr>
            <w:r>
              <w:rPr>
                <w:rFonts w:ascii="Trebuchet MS" w:hAnsi="Trebuchet MS"/>
              </w:rPr>
              <w:t>57</w:t>
            </w:r>
          </w:p>
          <w:p w:rsidR="0058574C" w:rsidRPr="007833FE" w:rsidRDefault="005F444A" w:rsidP="00ED7429">
            <w:pPr>
              <w:pStyle w:val="NoSpacing"/>
              <w:jc w:val="right"/>
              <w:rPr>
                <w:rFonts w:ascii="Trebuchet MS" w:hAnsi="Trebuchet MS"/>
              </w:rPr>
            </w:pPr>
            <w:r>
              <w:rPr>
                <w:rFonts w:ascii="Trebuchet MS" w:hAnsi="Trebuchet MS"/>
              </w:rPr>
              <w:t>58</w:t>
            </w:r>
          </w:p>
          <w:p w:rsidR="00E26B83" w:rsidRPr="007833FE" w:rsidRDefault="00A87A0E" w:rsidP="00ED7429">
            <w:pPr>
              <w:pStyle w:val="NoSpacing"/>
              <w:jc w:val="right"/>
              <w:rPr>
                <w:rFonts w:ascii="Trebuchet MS" w:hAnsi="Trebuchet MS"/>
              </w:rPr>
            </w:pPr>
            <w:r>
              <w:rPr>
                <w:rFonts w:ascii="Trebuchet MS" w:hAnsi="Trebuchet MS"/>
              </w:rPr>
              <w:t>58</w:t>
            </w:r>
          </w:p>
          <w:p w:rsidR="00E26B83" w:rsidRPr="007833FE" w:rsidRDefault="0048216C" w:rsidP="00ED7429">
            <w:pPr>
              <w:pStyle w:val="NoSpacing"/>
              <w:jc w:val="right"/>
              <w:rPr>
                <w:rFonts w:ascii="Trebuchet MS" w:hAnsi="Trebuchet MS"/>
              </w:rPr>
            </w:pPr>
            <w:r>
              <w:rPr>
                <w:rFonts w:ascii="Trebuchet MS" w:hAnsi="Trebuchet MS"/>
              </w:rPr>
              <w:t>59</w:t>
            </w:r>
          </w:p>
          <w:p w:rsidR="00E26B83" w:rsidRPr="007833FE" w:rsidRDefault="0048216C" w:rsidP="00ED7429">
            <w:pPr>
              <w:pStyle w:val="NoSpacing"/>
              <w:jc w:val="right"/>
              <w:rPr>
                <w:rFonts w:ascii="Trebuchet MS" w:hAnsi="Trebuchet MS"/>
              </w:rPr>
            </w:pPr>
            <w:r>
              <w:rPr>
                <w:rFonts w:ascii="Trebuchet MS" w:hAnsi="Trebuchet MS"/>
              </w:rPr>
              <w:t>59</w:t>
            </w:r>
          </w:p>
          <w:p w:rsidR="00E26B83" w:rsidRPr="007833FE" w:rsidRDefault="0048216C" w:rsidP="00ED7429">
            <w:pPr>
              <w:pStyle w:val="NoSpacing"/>
              <w:jc w:val="right"/>
              <w:rPr>
                <w:rFonts w:ascii="Trebuchet MS" w:hAnsi="Trebuchet MS"/>
              </w:rPr>
            </w:pPr>
            <w:r>
              <w:rPr>
                <w:rFonts w:ascii="Trebuchet MS" w:hAnsi="Trebuchet MS"/>
              </w:rPr>
              <w:t>59</w:t>
            </w:r>
          </w:p>
          <w:p w:rsidR="00E26B83" w:rsidRPr="007833FE" w:rsidRDefault="005662EB" w:rsidP="00ED7429">
            <w:pPr>
              <w:pStyle w:val="NoSpacing"/>
              <w:jc w:val="right"/>
              <w:rPr>
                <w:rFonts w:ascii="Trebuchet MS" w:hAnsi="Trebuchet MS"/>
              </w:rPr>
            </w:pPr>
            <w:r>
              <w:rPr>
                <w:rFonts w:ascii="Trebuchet MS" w:hAnsi="Trebuchet MS"/>
              </w:rPr>
              <w:t>60</w:t>
            </w:r>
          </w:p>
          <w:p w:rsidR="00E26B83" w:rsidRDefault="005662EB" w:rsidP="00ED7429">
            <w:pPr>
              <w:pStyle w:val="NoSpacing"/>
              <w:jc w:val="right"/>
              <w:rPr>
                <w:rFonts w:ascii="Trebuchet MS" w:hAnsi="Trebuchet MS"/>
              </w:rPr>
            </w:pPr>
            <w:r>
              <w:rPr>
                <w:rFonts w:ascii="Trebuchet MS" w:hAnsi="Trebuchet MS"/>
              </w:rPr>
              <w:t>61</w:t>
            </w:r>
          </w:p>
          <w:p w:rsidR="007D74B1" w:rsidRPr="007833FE" w:rsidRDefault="007D74B1" w:rsidP="00ED7429">
            <w:pPr>
              <w:pStyle w:val="NoSpacing"/>
              <w:jc w:val="right"/>
              <w:rPr>
                <w:rFonts w:ascii="Trebuchet MS" w:hAnsi="Trebuchet MS"/>
              </w:rPr>
            </w:pPr>
            <w:r>
              <w:rPr>
                <w:rFonts w:ascii="Trebuchet MS" w:hAnsi="Trebuchet MS"/>
              </w:rPr>
              <w:t>61</w:t>
            </w:r>
          </w:p>
        </w:tc>
      </w:tr>
    </w:tbl>
    <w:p w:rsidR="00880AB1" w:rsidRPr="00AB5CFE" w:rsidRDefault="00880AB1" w:rsidP="00880AB1">
      <w:pPr>
        <w:shd w:val="clear" w:color="auto" w:fill="548DD4" w:themeFill="text2" w:themeFillTint="99"/>
        <w:ind w:left="360"/>
        <w:jc w:val="both"/>
        <w:rPr>
          <w:rFonts w:ascii="Trebuchet MS" w:hAnsi="Trebuchet MS"/>
          <w:b/>
          <w:sz w:val="28"/>
          <w:szCs w:val="28"/>
        </w:rPr>
      </w:pPr>
      <w:r w:rsidRPr="00AB5CFE">
        <w:rPr>
          <w:rFonts w:ascii="Trebuchet MS" w:hAnsi="Trebuchet MS"/>
          <w:b/>
          <w:sz w:val="28"/>
          <w:szCs w:val="28"/>
        </w:rPr>
        <w:lastRenderedPageBreak/>
        <w:t xml:space="preserve">A) </w:t>
      </w:r>
      <w:r w:rsidR="00A12F71">
        <w:rPr>
          <w:rFonts w:ascii="Trebuchet MS" w:hAnsi="Trebuchet MS"/>
          <w:b/>
          <w:sz w:val="28"/>
          <w:szCs w:val="28"/>
        </w:rPr>
        <w:t>Introduction</w:t>
      </w:r>
    </w:p>
    <w:p w:rsidR="00DE4590" w:rsidRDefault="00025B8A" w:rsidP="00A05B44">
      <w:pPr>
        <w:spacing w:line="360" w:lineRule="auto"/>
        <w:ind w:left="360"/>
        <w:jc w:val="both"/>
        <w:rPr>
          <w:rFonts w:ascii="Trebuchet MS" w:hAnsi="Trebuchet MS"/>
          <w:szCs w:val="22"/>
        </w:rPr>
      </w:pPr>
      <w:r>
        <w:rPr>
          <w:rFonts w:ascii="Trebuchet MS" w:hAnsi="Trebuchet MS"/>
          <w:szCs w:val="22"/>
        </w:rPr>
        <w:t>Examination is a test not just for the person who gives the exams but also a big test for the management and teacher who arranges the exams.</w:t>
      </w:r>
      <w:r w:rsidR="00E0057B">
        <w:rPr>
          <w:rFonts w:ascii="Trebuchet MS" w:hAnsi="Trebuchet MS"/>
          <w:szCs w:val="22"/>
        </w:rPr>
        <w:t xml:space="preserve"> The traditional method of exams involves the paperwork, then checking the papers, </w:t>
      </w:r>
      <w:r w:rsidR="004F7899">
        <w:rPr>
          <w:rFonts w:ascii="Trebuchet MS" w:hAnsi="Trebuchet MS"/>
          <w:szCs w:val="22"/>
        </w:rPr>
        <w:t>arranging</w:t>
      </w:r>
      <w:r w:rsidR="00E0057B">
        <w:rPr>
          <w:rFonts w:ascii="Trebuchet MS" w:hAnsi="Trebuchet MS"/>
          <w:szCs w:val="22"/>
        </w:rPr>
        <w:t xml:space="preserve"> the marks and then finally feed</w:t>
      </w:r>
      <w:r w:rsidR="00FB7BD8">
        <w:rPr>
          <w:rFonts w:ascii="Trebuchet MS" w:hAnsi="Trebuchet MS"/>
          <w:szCs w:val="22"/>
        </w:rPr>
        <w:t>ing</w:t>
      </w:r>
      <w:r w:rsidR="00E0057B">
        <w:rPr>
          <w:rFonts w:ascii="Trebuchet MS" w:hAnsi="Trebuchet MS"/>
          <w:szCs w:val="22"/>
        </w:rPr>
        <w:t xml:space="preserve"> the results in computer for printing the reports. Online Examination System removes most the drawback that was in the traditional method. The exams is online so user can give the exams from anywhere around the world. Also the exams results can be calculated automatically just at the end of exams. It also minimizes the error in calculating results which humans do most of the time.</w:t>
      </w:r>
      <w:r w:rsidR="004F7899">
        <w:rPr>
          <w:rFonts w:ascii="Trebuchet MS" w:hAnsi="Trebuchet MS"/>
          <w:szCs w:val="22"/>
        </w:rPr>
        <w:t xml:space="preserve"> </w:t>
      </w:r>
      <w:r w:rsidR="00FB7BD8">
        <w:rPr>
          <w:rFonts w:ascii="Trebuchet MS" w:hAnsi="Trebuchet MS"/>
          <w:szCs w:val="22"/>
        </w:rPr>
        <w:t>Also the most important benefit of making exams online is the data is saved in a structured format which can be used for detail report to make reports, charts and presentation over a period of time. A person can check question paper that was published 10 years ago in an instant.</w:t>
      </w:r>
    </w:p>
    <w:p w:rsidR="00A05B44" w:rsidRPr="00F40712" w:rsidRDefault="00DE4590" w:rsidP="00DE4590">
      <w:pPr>
        <w:spacing w:line="360" w:lineRule="auto"/>
        <w:ind w:left="360"/>
        <w:jc w:val="both"/>
        <w:rPr>
          <w:rFonts w:ascii="Trebuchet MS" w:hAnsi="Trebuchet MS"/>
          <w:szCs w:val="22"/>
        </w:rPr>
      </w:pPr>
      <w:r w:rsidRPr="00F40712">
        <w:rPr>
          <w:rFonts w:ascii="Trebuchet MS" w:hAnsi="Trebuchet MS"/>
          <w:szCs w:val="22"/>
        </w:rPr>
        <w:t xml:space="preserve">The purpose of this document is to analyze and elaborate on the high-level needs of the Online </w:t>
      </w:r>
      <w:r w:rsidR="00366FD9">
        <w:rPr>
          <w:rFonts w:ascii="Trebuchet MS" w:hAnsi="Trebuchet MS"/>
          <w:szCs w:val="22"/>
        </w:rPr>
        <w:t>Examination System</w:t>
      </w:r>
      <w:r w:rsidRPr="00F40712">
        <w:rPr>
          <w:rFonts w:ascii="Trebuchet MS" w:hAnsi="Trebuchet MS"/>
          <w:szCs w:val="22"/>
        </w:rPr>
        <w:t xml:space="preserve">. </w:t>
      </w:r>
      <w:r w:rsidR="00E0057B">
        <w:rPr>
          <w:rFonts w:ascii="Trebuchet MS" w:hAnsi="Trebuchet MS"/>
          <w:szCs w:val="22"/>
        </w:rPr>
        <w:t xml:space="preserve"> </w:t>
      </w:r>
      <w:r w:rsidR="00A05B44" w:rsidRPr="00F40712">
        <w:rPr>
          <w:rFonts w:ascii="Trebuchet MS" w:hAnsi="Trebuchet MS"/>
          <w:szCs w:val="22"/>
        </w:rPr>
        <w:t xml:space="preserve"> </w:t>
      </w:r>
    </w:p>
    <w:p w:rsidR="00AB5CFE" w:rsidRPr="0038704A" w:rsidRDefault="00AB5CFE" w:rsidP="00AB5CFE">
      <w:pPr>
        <w:shd w:val="clear" w:color="auto" w:fill="C6D9F1" w:themeFill="text2" w:themeFillTint="33"/>
        <w:ind w:left="360"/>
        <w:jc w:val="both"/>
        <w:rPr>
          <w:rFonts w:ascii="Trebuchet MS" w:hAnsi="Trebuchet MS"/>
          <w:b/>
          <w:sz w:val="28"/>
          <w:szCs w:val="28"/>
        </w:rPr>
      </w:pPr>
      <w:r w:rsidRPr="0038704A">
        <w:rPr>
          <w:rFonts w:ascii="Trebuchet MS" w:hAnsi="Trebuchet MS"/>
          <w:b/>
          <w:sz w:val="28"/>
          <w:szCs w:val="28"/>
        </w:rPr>
        <w:t>A.1) Purpose</w:t>
      </w:r>
    </w:p>
    <w:p w:rsidR="00D73AD3" w:rsidRPr="00F40712" w:rsidRDefault="005A6915" w:rsidP="00FA289E">
      <w:pPr>
        <w:spacing w:line="360" w:lineRule="auto"/>
        <w:ind w:left="360"/>
        <w:jc w:val="both"/>
        <w:rPr>
          <w:rFonts w:ascii="Trebuchet MS" w:hAnsi="Trebuchet MS"/>
          <w:szCs w:val="22"/>
        </w:rPr>
      </w:pPr>
      <w:r w:rsidRPr="00F40712">
        <w:rPr>
          <w:rFonts w:ascii="Trebuchet MS" w:hAnsi="Trebuchet MS"/>
          <w:szCs w:val="22"/>
        </w:rPr>
        <w:t>The purpose of the Software Requirements Spe</w:t>
      </w:r>
      <w:r w:rsidR="00912DFB" w:rsidRPr="00F40712">
        <w:rPr>
          <w:rFonts w:ascii="Trebuchet MS" w:hAnsi="Trebuchet MS"/>
          <w:szCs w:val="22"/>
        </w:rPr>
        <w:t xml:space="preserve">cification (SRS) is to give </w:t>
      </w:r>
      <w:r w:rsidRPr="00F40712">
        <w:rPr>
          <w:rFonts w:ascii="Trebuchet MS" w:hAnsi="Trebuchet MS"/>
          <w:szCs w:val="22"/>
        </w:rPr>
        <w:t xml:space="preserve">a clear and precise description of the functionality of the assessment-support software to be developed and to eliminate ambiguities and misunderstandings that may exist. For the </w:t>
      </w:r>
      <w:r w:rsidR="00CE4F73" w:rsidRPr="00F40712">
        <w:rPr>
          <w:rFonts w:ascii="Trebuchet MS" w:hAnsi="Trebuchet MS"/>
          <w:szCs w:val="22"/>
        </w:rPr>
        <w:t>management</w:t>
      </w:r>
      <w:r w:rsidRPr="00F40712">
        <w:rPr>
          <w:rFonts w:ascii="Trebuchet MS" w:hAnsi="Trebuchet MS"/>
          <w:szCs w:val="22"/>
        </w:rPr>
        <w:t xml:space="preserve">, the </w:t>
      </w:r>
      <w:r w:rsidR="00126617" w:rsidRPr="00F40712">
        <w:rPr>
          <w:rFonts w:ascii="Trebuchet MS" w:hAnsi="Trebuchet MS"/>
          <w:szCs w:val="22"/>
        </w:rPr>
        <w:t xml:space="preserve">Online </w:t>
      </w:r>
      <w:r w:rsidR="00E46CEE">
        <w:rPr>
          <w:rFonts w:ascii="Trebuchet MS" w:hAnsi="Trebuchet MS"/>
          <w:szCs w:val="22"/>
        </w:rPr>
        <w:t>Examination</w:t>
      </w:r>
      <w:r w:rsidR="00126617" w:rsidRPr="00F40712">
        <w:rPr>
          <w:rFonts w:ascii="Trebuchet MS" w:hAnsi="Trebuchet MS"/>
          <w:szCs w:val="22"/>
        </w:rPr>
        <w:t xml:space="preserve"> System </w:t>
      </w:r>
      <w:r w:rsidRPr="00F40712">
        <w:rPr>
          <w:rFonts w:ascii="Trebuchet MS" w:hAnsi="Trebuchet MS"/>
          <w:szCs w:val="22"/>
        </w:rPr>
        <w:t xml:space="preserve">will explain all functions that the </w:t>
      </w:r>
      <w:r w:rsidR="00CC1B3E" w:rsidRPr="00F40712">
        <w:rPr>
          <w:rFonts w:ascii="Trebuchet MS" w:hAnsi="Trebuchet MS"/>
          <w:szCs w:val="22"/>
        </w:rPr>
        <w:t>system</w:t>
      </w:r>
      <w:r w:rsidRPr="00F40712">
        <w:rPr>
          <w:rFonts w:ascii="Trebuchet MS" w:hAnsi="Trebuchet MS"/>
          <w:szCs w:val="22"/>
        </w:rPr>
        <w:t xml:space="preserve"> should perform. For the developer, it will be a reference point during </w:t>
      </w:r>
      <w:r w:rsidR="006062AB" w:rsidRPr="00F40712">
        <w:rPr>
          <w:rFonts w:ascii="Trebuchet MS" w:hAnsi="Trebuchet MS"/>
          <w:szCs w:val="22"/>
        </w:rPr>
        <w:t xml:space="preserve">system </w:t>
      </w:r>
      <w:r w:rsidRPr="00F40712">
        <w:rPr>
          <w:rFonts w:ascii="Trebuchet MS" w:hAnsi="Trebuchet MS"/>
          <w:szCs w:val="22"/>
        </w:rPr>
        <w:t>design, implementation and maintenance.</w:t>
      </w:r>
    </w:p>
    <w:p w:rsidR="00167043" w:rsidRPr="00F40712" w:rsidRDefault="0048446C" w:rsidP="00FA289E">
      <w:pPr>
        <w:spacing w:line="360" w:lineRule="auto"/>
        <w:ind w:left="360"/>
        <w:jc w:val="both"/>
        <w:rPr>
          <w:rFonts w:ascii="Trebuchet MS" w:hAnsi="Trebuchet MS"/>
          <w:szCs w:val="22"/>
        </w:rPr>
      </w:pPr>
      <w:r w:rsidRPr="00F40712">
        <w:rPr>
          <w:rFonts w:ascii="Trebuchet MS" w:hAnsi="Trebuchet MS"/>
          <w:szCs w:val="22"/>
        </w:rPr>
        <w:t xml:space="preserve">The SRS divides the system requirements into two parts, behavioral and non-behavioral requirements. The behavioral requirements describe the interaction between the </w:t>
      </w:r>
      <w:r w:rsidR="00402F4A" w:rsidRPr="00F40712">
        <w:rPr>
          <w:rFonts w:ascii="Trebuchet MS" w:hAnsi="Trebuchet MS"/>
          <w:szCs w:val="22"/>
        </w:rPr>
        <w:t>S</w:t>
      </w:r>
      <w:r w:rsidRPr="00F40712">
        <w:rPr>
          <w:rFonts w:ascii="Trebuchet MS" w:hAnsi="Trebuchet MS"/>
          <w:szCs w:val="22"/>
        </w:rPr>
        <w:t>ystem and its environment. Non-behavioral requirements relate to the definition of the attributes of the product as it performs its functions. This includes the level of security, efficiency, reliability, maintainability, portability, capacity, and the standards of compliance of the product. It also describes the design constraints that are to be considered when the system is to be designed, and other factors necessary to provide a complete and comprehensive description of the requirements for the software.</w:t>
      </w:r>
    </w:p>
    <w:p w:rsidR="00167043" w:rsidRDefault="00167043" w:rsidP="00C830D8">
      <w:pPr>
        <w:jc w:val="both"/>
        <w:rPr>
          <w:rFonts w:ascii="Trebuchet MS" w:hAnsi="Trebuchet MS"/>
          <w:sz w:val="24"/>
          <w:szCs w:val="24"/>
        </w:rPr>
      </w:pPr>
    </w:p>
    <w:p w:rsidR="009C0EB1" w:rsidRPr="00AB5CFE" w:rsidRDefault="009C0EB1" w:rsidP="009C0EB1">
      <w:pPr>
        <w:shd w:val="clear" w:color="auto" w:fill="C6D9F1" w:themeFill="text2" w:themeFillTint="33"/>
        <w:ind w:left="360"/>
        <w:jc w:val="both"/>
        <w:rPr>
          <w:rFonts w:ascii="Trebuchet MS" w:hAnsi="Trebuchet MS"/>
          <w:b/>
          <w:sz w:val="28"/>
          <w:szCs w:val="28"/>
        </w:rPr>
      </w:pPr>
      <w:r>
        <w:rPr>
          <w:rFonts w:ascii="Trebuchet MS" w:hAnsi="Trebuchet MS"/>
          <w:b/>
          <w:sz w:val="28"/>
          <w:szCs w:val="28"/>
        </w:rPr>
        <w:t>A.2</w:t>
      </w:r>
      <w:r w:rsidRPr="00AB5CFE">
        <w:rPr>
          <w:rFonts w:ascii="Trebuchet MS" w:hAnsi="Trebuchet MS"/>
          <w:b/>
          <w:sz w:val="28"/>
          <w:szCs w:val="28"/>
        </w:rPr>
        <w:t xml:space="preserve">) </w:t>
      </w:r>
      <w:r>
        <w:rPr>
          <w:rFonts w:ascii="Trebuchet MS" w:hAnsi="Trebuchet MS"/>
          <w:b/>
          <w:sz w:val="28"/>
          <w:szCs w:val="28"/>
        </w:rPr>
        <w:t>Scope</w:t>
      </w:r>
    </w:p>
    <w:p w:rsidR="009A693D" w:rsidRPr="00F40712" w:rsidRDefault="009279E1" w:rsidP="00F7361C">
      <w:pPr>
        <w:spacing w:line="360" w:lineRule="auto"/>
        <w:ind w:left="360"/>
        <w:jc w:val="both"/>
        <w:rPr>
          <w:rFonts w:ascii="Trebuchet MS" w:hAnsi="Trebuchet MS"/>
          <w:szCs w:val="22"/>
        </w:rPr>
      </w:pPr>
      <w:r w:rsidRPr="00F40712">
        <w:rPr>
          <w:rFonts w:ascii="Trebuchet MS" w:hAnsi="Trebuchet MS"/>
          <w:szCs w:val="22"/>
        </w:rPr>
        <w:t xml:space="preserve">The </w:t>
      </w:r>
      <w:r w:rsidR="006062AB" w:rsidRPr="00F40712">
        <w:rPr>
          <w:rFonts w:ascii="Trebuchet MS" w:hAnsi="Trebuchet MS"/>
          <w:szCs w:val="22"/>
        </w:rPr>
        <w:t xml:space="preserve">system </w:t>
      </w:r>
      <w:r w:rsidR="00C44E7A" w:rsidRPr="00F40712">
        <w:rPr>
          <w:rFonts w:ascii="Trebuchet MS" w:hAnsi="Trebuchet MS"/>
          <w:szCs w:val="22"/>
        </w:rPr>
        <w:t>that is to be developed provides the re</w:t>
      </w:r>
      <w:r w:rsidR="0012068F">
        <w:rPr>
          <w:rFonts w:ascii="Trebuchet MS" w:hAnsi="Trebuchet MS"/>
          <w:szCs w:val="22"/>
        </w:rPr>
        <w:t>lated information on different types of users.</w:t>
      </w:r>
    </w:p>
    <w:p w:rsidR="00295372" w:rsidRPr="00F40712" w:rsidRDefault="00387101"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Creat</w:t>
      </w:r>
      <w:r w:rsidR="00D36602" w:rsidRPr="00F40712">
        <w:rPr>
          <w:b w:val="0"/>
          <w:sz w:val="22"/>
          <w:szCs w:val="22"/>
          <w:bdr w:val="none" w:sz="0" w:space="0" w:color="auto"/>
        </w:rPr>
        <w:t>ing</w:t>
      </w:r>
      <w:r w:rsidRPr="00F40712">
        <w:rPr>
          <w:b w:val="0"/>
          <w:sz w:val="22"/>
          <w:szCs w:val="22"/>
          <w:bdr w:val="none" w:sz="0" w:space="0" w:color="auto"/>
        </w:rPr>
        <w:t xml:space="preserve"> a </w:t>
      </w:r>
      <w:r w:rsidR="00CC1B3E" w:rsidRPr="00F40712">
        <w:rPr>
          <w:b w:val="0"/>
          <w:sz w:val="22"/>
          <w:szCs w:val="22"/>
          <w:bdr w:val="none" w:sz="0" w:space="0" w:color="auto"/>
        </w:rPr>
        <w:t>S</w:t>
      </w:r>
      <w:r w:rsidRPr="00F40712">
        <w:rPr>
          <w:b w:val="0"/>
          <w:sz w:val="22"/>
          <w:szCs w:val="22"/>
          <w:bdr w:val="none" w:sz="0" w:space="0" w:color="auto"/>
        </w:rPr>
        <w:t xml:space="preserve">ystem </w:t>
      </w:r>
      <w:r w:rsidR="00D36602" w:rsidRPr="00F40712">
        <w:rPr>
          <w:b w:val="0"/>
          <w:sz w:val="22"/>
          <w:szCs w:val="22"/>
          <w:bdr w:val="none" w:sz="0" w:space="0" w:color="auto"/>
        </w:rPr>
        <w:t>A</w:t>
      </w:r>
      <w:r w:rsidR="00295372" w:rsidRPr="00F40712">
        <w:rPr>
          <w:b w:val="0"/>
          <w:sz w:val="22"/>
          <w:szCs w:val="22"/>
          <w:bdr w:val="none" w:sz="0" w:space="0" w:color="auto"/>
        </w:rPr>
        <w:t xml:space="preserve">dministrator who will be the sole user </w:t>
      </w:r>
      <w:r w:rsidR="004536F8" w:rsidRPr="00F40712">
        <w:rPr>
          <w:b w:val="0"/>
          <w:sz w:val="22"/>
          <w:szCs w:val="22"/>
          <w:bdr w:val="none" w:sz="0" w:space="0" w:color="auto"/>
        </w:rPr>
        <w:t xml:space="preserve">managing </w:t>
      </w:r>
      <w:r w:rsidR="00295372" w:rsidRPr="00F40712">
        <w:rPr>
          <w:b w:val="0"/>
          <w:sz w:val="22"/>
          <w:szCs w:val="22"/>
          <w:bdr w:val="none" w:sz="0" w:space="0" w:color="auto"/>
        </w:rPr>
        <w:t xml:space="preserve">the </w:t>
      </w:r>
      <w:r w:rsidR="006062AB" w:rsidRPr="00F40712">
        <w:rPr>
          <w:b w:val="0"/>
          <w:sz w:val="22"/>
          <w:szCs w:val="22"/>
          <w:bdr w:val="none" w:sz="0" w:space="0" w:color="auto"/>
        </w:rPr>
        <w:t>system</w:t>
      </w:r>
      <w:r w:rsidR="004536F8" w:rsidRPr="00F40712">
        <w:rPr>
          <w:b w:val="0"/>
          <w:sz w:val="22"/>
          <w:szCs w:val="22"/>
          <w:bdr w:val="none" w:sz="0" w:space="0" w:color="auto"/>
        </w:rPr>
        <w:t xml:space="preserve"> </w:t>
      </w:r>
      <w:r w:rsidR="00FA688B" w:rsidRPr="00F40712">
        <w:rPr>
          <w:b w:val="0"/>
          <w:sz w:val="22"/>
          <w:szCs w:val="22"/>
          <w:bdr w:val="none" w:sz="0" w:space="0" w:color="auto"/>
        </w:rPr>
        <w:t>o</w:t>
      </w:r>
      <w:r w:rsidR="004536F8" w:rsidRPr="00F40712">
        <w:rPr>
          <w:b w:val="0"/>
          <w:sz w:val="22"/>
          <w:szCs w:val="22"/>
          <w:bdr w:val="none" w:sz="0" w:space="0" w:color="auto"/>
        </w:rPr>
        <w:t>n the backend</w:t>
      </w:r>
      <w:r w:rsidR="00295372" w:rsidRPr="00F40712">
        <w:rPr>
          <w:b w:val="0"/>
          <w:sz w:val="22"/>
          <w:szCs w:val="22"/>
          <w:bdr w:val="none" w:sz="0" w:space="0" w:color="auto"/>
        </w:rPr>
        <w:t>.</w:t>
      </w:r>
    </w:p>
    <w:p w:rsidR="00295372" w:rsidRPr="00F40712" w:rsidRDefault="00295372"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 xml:space="preserve">The </w:t>
      </w:r>
      <w:r w:rsidR="00402F4A" w:rsidRPr="00F40712">
        <w:rPr>
          <w:b w:val="0"/>
          <w:sz w:val="22"/>
          <w:szCs w:val="22"/>
          <w:bdr w:val="none" w:sz="0" w:space="0" w:color="auto"/>
        </w:rPr>
        <w:t xml:space="preserve">System Administrator </w:t>
      </w:r>
      <w:r w:rsidRPr="00F40712">
        <w:rPr>
          <w:b w:val="0"/>
          <w:sz w:val="22"/>
          <w:szCs w:val="22"/>
          <w:bdr w:val="none" w:sz="0" w:space="0" w:color="auto"/>
        </w:rPr>
        <w:t>will have to login</w:t>
      </w:r>
      <w:r w:rsidR="00742732" w:rsidRPr="00F40712">
        <w:rPr>
          <w:b w:val="0"/>
          <w:sz w:val="22"/>
          <w:szCs w:val="22"/>
          <w:bdr w:val="none" w:sz="0" w:space="0" w:color="auto"/>
        </w:rPr>
        <w:t xml:space="preserve"> facility</w:t>
      </w:r>
      <w:r w:rsidRPr="00F40712">
        <w:rPr>
          <w:b w:val="0"/>
          <w:sz w:val="22"/>
          <w:szCs w:val="22"/>
          <w:bdr w:val="none" w:sz="0" w:space="0" w:color="auto"/>
        </w:rPr>
        <w:t xml:space="preserve"> b</w:t>
      </w:r>
      <w:r w:rsidR="00445545" w:rsidRPr="00F40712">
        <w:rPr>
          <w:b w:val="0"/>
          <w:sz w:val="22"/>
          <w:szCs w:val="22"/>
          <w:bdr w:val="none" w:sz="0" w:space="0" w:color="auto"/>
        </w:rPr>
        <w:t>y entering the correct</w:t>
      </w:r>
      <w:r w:rsidR="00742732" w:rsidRPr="00F40712">
        <w:rPr>
          <w:b w:val="0"/>
          <w:sz w:val="22"/>
          <w:szCs w:val="22"/>
          <w:bdr w:val="none" w:sz="0" w:space="0" w:color="auto"/>
        </w:rPr>
        <w:t xml:space="preserve"> username and </w:t>
      </w:r>
      <w:r w:rsidR="00445545" w:rsidRPr="00F40712">
        <w:rPr>
          <w:b w:val="0"/>
          <w:sz w:val="22"/>
          <w:szCs w:val="22"/>
          <w:bdr w:val="none" w:sz="0" w:space="0" w:color="auto"/>
        </w:rPr>
        <w:t>password</w:t>
      </w:r>
      <w:r w:rsidRPr="00F40712">
        <w:rPr>
          <w:b w:val="0"/>
          <w:sz w:val="22"/>
          <w:szCs w:val="22"/>
          <w:bdr w:val="none" w:sz="0" w:space="0" w:color="auto"/>
        </w:rPr>
        <w:t>.</w:t>
      </w:r>
    </w:p>
    <w:p w:rsidR="00295372" w:rsidRPr="00F40712" w:rsidRDefault="00AE059F"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lastRenderedPageBreak/>
        <w:t xml:space="preserve">The System Administrator </w:t>
      </w:r>
      <w:r w:rsidR="00DC2F58" w:rsidRPr="00F40712">
        <w:rPr>
          <w:b w:val="0"/>
          <w:sz w:val="22"/>
          <w:szCs w:val="22"/>
          <w:bdr w:val="none" w:sz="0" w:space="0" w:color="auto"/>
        </w:rPr>
        <w:t xml:space="preserve">can </w:t>
      </w:r>
      <w:r w:rsidR="00AA627C" w:rsidRPr="00F40712">
        <w:rPr>
          <w:b w:val="0"/>
          <w:sz w:val="22"/>
          <w:szCs w:val="22"/>
          <w:bdr w:val="none" w:sz="0" w:space="0" w:color="auto"/>
        </w:rPr>
        <w:t>add/</w:t>
      </w:r>
      <w:r w:rsidR="005E1519" w:rsidRPr="00F40712">
        <w:rPr>
          <w:b w:val="0"/>
          <w:sz w:val="22"/>
          <w:szCs w:val="22"/>
          <w:bdr w:val="none" w:sz="0" w:space="0" w:color="auto"/>
        </w:rPr>
        <w:t>edit</w:t>
      </w:r>
      <w:r w:rsidR="00AA627C" w:rsidRPr="00F40712">
        <w:rPr>
          <w:b w:val="0"/>
          <w:sz w:val="22"/>
          <w:szCs w:val="22"/>
          <w:bdr w:val="none" w:sz="0" w:space="0" w:color="auto"/>
        </w:rPr>
        <w:t>/</w:t>
      </w:r>
      <w:r w:rsidR="005E1519" w:rsidRPr="00F40712">
        <w:rPr>
          <w:b w:val="0"/>
          <w:sz w:val="22"/>
          <w:szCs w:val="22"/>
          <w:bdr w:val="none" w:sz="0" w:space="0" w:color="auto"/>
        </w:rPr>
        <w:t>delete</w:t>
      </w:r>
      <w:r w:rsidR="00ED0516">
        <w:rPr>
          <w:b w:val="0"/>
          <w:sz w:val="22"/>
          <w:szCs w:val="22"/>
          <w:bdr w:val="none" w:sz="0" w:space="0" w:color="auto"/>
        </w:rPr>
        <w:t>/view</w:t>
      </w:r>
      <w:r w:rsidR="00AA627C" w:rsidRPr="00F40712">
        <w:rPr>
          <w:b w:val="0"/>
          <w:sz w:val="22"/>
          <w:szCs w:val="22"/>
          <w:bdr w:val="none" w:sz="0" w:space="0" w:color="auto"/>
        </w:rPr>
        <w:t xml:space="preserve"> </w:t>
      </w:r>
      <w:r w:rsidR="005E1519" w:rsidRPr="00F40712">
        <w:rPr>
          <w:b w:val="0"/>
          <w:sz w:val="22"/>
          <w:szCs w:val="22"/>
          <w:bdr w:val="none" w:sz="0" w:space="0" w:color="auto"/>
        </w:rPr>
        <w:t xml:space="preserve">the </w:t>
      </w:r>
      <w:r w:rsidR="003B042C">
        <w:rPr>
          <w:b w:val="0"/>
          <w:sz w:val="22"/>
          <w:szCs w:val="22"/>
          <w:bdr w:val="none" w:sz="0" w:space="0" w:color="auto"/>
        </w:rPr>
        <w:t>category</w:t>
      </w:r>
      <w:r w:rsidR="00AA627C" w:rsidRPr="00F40712">
        <w:rPr>
          <w:b w:val="0"/>
          <w:sz w:val="22"/>
          <w:szCs w:val="22"/>
          <w:bdr w:val="none" w:sz="0" w:space="0" w:color="auto"/>
        </w:rPr>
        <w:t>.</w:t>
      </w:r>
    </w:p>
    <w:p w:rsidR="00C8709B" w:rsidRPr="00F40712" w:rsidRDefault="00C8709B"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The System Administrator can add/edit/delete</w:t>
      </w:r>
      <w:r w:rsidR="007B5272">
        <w:rPr>
          <w:b w:val="0"/>
          <w:sz w:val="22"/>
          <w:szCs w:val="22"/>
          <w:bdr w:val="none" w:sz="0" w:space="0" w:color="auto"/>
        </w:rPr>
        <w:t>/view</w:t>
      </w:r>
      <w:r w:rsidRPr="00F40712">
        <w:rPr>
          <w:b w:val="0"/>
          <w:sz w:val="22"/>
          <w:szCs w:val="22"/>
          <w:bdr w:val="none" w:sz="0" w:space="0" w:color="auto"/>
        </w:rPr>
        <w:t xml:space="preserve"> </w:t>
      </w:r>
      <w:r w:rsidR="00300593" w:rsidRPr="00F40712">
        <w:rPr>
          <w:b w:val="0"/>
          <w:sz w:val="22"/>
          <w:szCs w:val="22"/>
          <w:bdr w:val="none" w:sz="0" w:space="0" w:color="auto"/>
        </w:rPr>
        <w:t>the</w:t>
      </w:r>
      <w:r w:rsidRPr="00F40712">
        <w:rPr>
          <w:b w:val="0"/>
          <w:sz w:val="22"/>
          <w:szCs w:val="22"/>
          <w:bdr w:val="none" w:sz="0" w:space="0" w:color="auto"/>
        </w:rPr>
        <w:t xml:space="preserve"> </w:t>
      </w:r>
      <w:r w:rsidR="008147E1">
        <w:rPr>
          <w:b w:val="0"/>
          <w:sz w:val="22"/>
          <w:szCs w:val="22"/>
          <w:bdr w:val="none" w:sz="0" w:space="0" w:color="auto"/>
        </w:rPr>
        <w:t>S</w:t>
      </w:r>
      <w:r w:rsidR="006B765E">
        <w:rPr>
          <w:b w:val="0"/>
          <w:sz w:val="22"/>
          <w:szCs w:val="22"/>
          <w:bdr w:val="none" w:sz="0" w:space="0" w:color="auto"/>
        </w:rPr>
        <w:t>ubjects</w:t>
      </w:r>
      <w:r w:rsidRPr="00F40712">
        <w:rPr>
          <w:b w:val="0"/>
          <w:sz w:val="22"/>
          <w:szCs w:val="22"/>
          <w:bdr w:val="none" w:sz="0" w:space="0" w:color="auto"/>
        </w:rPr>
        <w:t>.</w:t>
      </w:r>
    </w:p>
    <w:p w:rsidR="00BA48A8" w:rsidRDefault="00BA48A8" w:rsidP="00BA48A8">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The System Administrator can add/edit/delete</w:t>
      </w:r>
      <w:r w:rsidR="00D97839">
        <w:rPr>
          <w:b w:val="0"/>
          <w:sz w:val="22"/>
          <w:szCs w:val="22"/>
          <w:bdr w:val="none" w:sz="0" w:space="0" w:color="auto"/>
        </w:rPr>
        <w:t>/view</w:t>
      </w:r>
      <w:r w:rsidRPr="00F40712">
        <w:rPr>
          <w:b w:val="0"/>
          <w:sz w:val="22"/>
          <w:szCs w:val="22"/>
          <w:bdr w:val="none" w:sz="0" w:space="0" w:color="auto"/>
        </w:rPr>
        <w:t xml:space="preserve"> the </w:t>
      </w:r>
      <w:r w:rsidR="005B1D82">
        <w:rPr>
          <w:b w:val="0"/>
          <w:sz w:val="22"/>
          <w:szCs w:val="22"/>
          <w:bdr w:val="none" w:sz="0" w:space="0" w:color="auto"/>
        </w:rPr>
        <w:t>Ques</w:t>
      </w:r>
      <w:r w:rsidR="00AE3B5B">
        <w:rPr>
          <w:b w:val="0"/>
          <w:sz w:val="22"/>
          <w:szCs w:val="22"/>
          <w:bdr w:val="none" w:sz="0" w:space="0" w:color="auto"/>
        </w:rPr>
        <w:t>tions &amp; Answers of subject</w:t>
      </w:r>
      <w:r w:rsidRPr="00F40712">
        <w:rPr>
          <w:b w:val="0"/>
          <w:sz w:val="22"/>
          <w:szCs w:val="22"/>
          <w:bdr w:val="none" w:sz="0" w:space="0" w:color="auto"/>
        </w:rPr>
        <w:t>.</w:t>
      </w:r>
    </w:p>
    <w:p w:rsidR="008B546F" w:rsidRPr="00F40712" w:rsidRDefault="008B546F" w:rsidP="008B546F">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 xml:space="preserve">The System Administrator can </w:t>
      </w:r>
      <w:r w:rsidR="005B3281">
        <w:rPr>
          <w:b w:val="0"/>
          <w:sz w:val="22"/>
          <w:szCs w:val="22"/>
          <w:bdr w:val="none" w:sz="0" w:space="0" w:color="auto"/>
        </w:rPr>
        <w:t>view</w:t>
      </w:r>
      <w:r w:rsidR="00ED722A">
        <w:rPr>
          <w:b w:val="0"/>
          <w:sz w:val="22"/>
          <w:szCs w:val="22"/>
          <w:bdr w:val="none" w:sz="0" w:space="0" w:color="auto"/>
        </w:rPr>
        <w:t xml:space="preserve"> user who gives exams</w:t>
      </w:r>
      <w:r w:rsidRPr="00F40712">
        <w:rPr>
          <w:b w:val="0"/>
          <w:sz w:val="22"/>
          <w:szCs w:val="22"/>
          <w:bdr w:val="none" w:sz="0" w:space="0" w:color="auto"/>
        </w:rPr>
        <w:t>.</w:t>
      </w:r>
    </w:p>
    <w:p w:rsidR="00C8709B" w:rsidRPr="00F40712" w:rsidRDefault="00C8709B"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b w:val="0"/>
          <w:sz w:val="22"/>
          <w:szCs w:val="22"/>
          <w:bdr w:val="none" w:sz="0" w:space="0" w:color="auto"/>
        </w:rPr>
        <w:t>Th</w:t>
      </w:r>
      <w:r w:rsidR="00774707">
        <w:rPr>
          <w:b w:val="0"/>
          <w:sz w:val="22"/>
          <w:szCs w:val="22"/>
          <w:bdr w:val="none" w:sz="0" w:space="0" w:color="auto"/>
        </w:rPr>
        <w:t xml:space="preserve">e System Administrator can </w:t>
      </w:r>
      <w:r w:rsidR="00FA6348">
        <w:rPr>
          <w:b w:val="0"/>
          <w:sz w:val="22"/>
          <w:szCs w:val="22"/>
          <w:bdr w:val="none" w:sz="0" w:space="0" w:color="auto"/>
        </w:rPr>
        <w:t>view exams results</w:t>
      </w:r>
      <w:r w:rsidR="007B08D1">
        <w:rPr>
          <w:b w:val="0"/>
          <w:sz w:val="22"/>
          <w:szCs w:val="22"/>
          <w:bdr w:val="none" w:sz="0" w:space="0" w:color="auto"/>
        </w:rPr>
        <w:t>.</w:t>
      </w:r>
    </w:p>
    <w:p w:rsidR="0034536C" w:rsidRPr="0034536C" w:rsidRDefault="00A5046E"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F40712">
        <w:rPr>
          <w:b w:val="0"/>
          <w:sz w:val="22"/>
          <w:szCs w:val="22"/>
          <w:bdr w:val="none" w:sz="0" w:space="0" w:color="auto"/>
        </w:rPr>
        <w:t xml:space="preserve">The </w:t>
      </w:r>
      <w:r w:rsidR="00C8709B" w:rsidRPr="00F40712">
        <w:rPr>
          <w:b w:val="0"/>
          <w:sz w:val="22"/>
          <w:szCs w:val="22"/>
          <w:bdr w:val="none" w:sz="0" w:space="0" w:color="auto"/>
        </w:rPr>
        <w:t xml:space="preserve">System Administrator </w:t>
      </w:r>
      <w:r w:rsidRPr="00F40712">
        <w:rPr>
          <w:b w:val="0"/>
          <w:sz w:val="22"/>
          <w:szCs w:val="22"/>
          <w:bdr w:val="none" w:sz="0" w:space="0" w:color="auto"/>
        </w:rPr>
        <w:t xml:space="preserve">can either close the application or </w:t>
      </w:r>
      <w:r w:rsidR="0098723C" w:rsidRPr="00F40712">
        <w:rPr>
          <w:b w:val="0"/>
          <w:sz w:val="22"/>
          <w:szCs w:val="22"/>
          <w:bdr w:val="none" w:sz="0" w:space="0" w:color="auto"/>
        </w:rPr>
        <w:t xml:space="preserve">can </w:t>
      </w:r>
      <w:r w:rsidRPr="00F40712">
        <w:rPr>
          <w:b w:val="0"/>
          <w:sz w:val="22"/>
          <w:szCs w:val="22"/>
          <w:bdr w:val="none" w:sz="0" w:space="0" w:color="auto"/>
        </w:rPr>
        <w:t xml:space="preserve">logoff </w:t>
      </w:r>
      <w:r w:rsidR="0098723C" w:rsidRPr="00F40712">
        <w:rPr>
          <w:b w:val="0"/>
          <w:sz w:val="22"/>
          <w:szCs w:val="22"/>
          <w:bdr w:val="none" w:sz="0" w:space="0" w:color="auto"/>
        </w:rPr>
        <w:t>so he temporarily disconnect from the application and can re – enter by entering the password</w:t>
      </w:r>
    </w:p>
    <w:p w:rsidR="0034536C" w:rsidRPr="0034536C" w:rsidRDefault="0034536C"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Pr>
          <w:b w:val="0"/>
          <w:sz w:val="22"/>
          <w:szCs w:val="22"/>
          <w:bdr w:val="none" w:sz="0" w:space="0" w:color="auto"/>
        </w:rPr>
        <w:t>New User can sign up with the system to give examination</w:t>
      </w:r>
      <w:r w:rsidR="0098723C" w:rsidRPr="00F40712">
        <w:rPr>
          <w:b w:val="0"/>
          <w:sz w:val="22"/>
          <w:szCs w:val="22"/>
          <w:bdr w:val="none" w:sz="0" w:space="0" w:color="auto"/>
        </w:rPr>
        <w:t>.</w:t>
      </w:r>
    </w:p>
    <w:p w:rsidR="00D0359B" w:rsidRPr="0034536C" w:rsidRDefault="0034536C"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Pr>
          <w:b w:val="0"/>
          <w:sz w:val="22"/>
          <w:szCs w:val="22"/>
          <w:bdr w:val="none" w:sz="0" w:space="0" w:color="auto"/>
        </w:rPr>
        <w:t>Existing Users can login to give examination.</w:t>
      </w:r>
    </w:p>
    <w:p w:rsidR="0034536C" w:rsidRPr="0034536C" w:rsidRDefault="0034536C"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Pr>
          <w:b w:val="0"/>
          <w:sz w:val="22"/>
          <w:szCs w:val="22"/>
          <w:bdr w:val="none" w:sz="0" w:space="0" w:color="auto"/>
        </w:rPr>
        <w:t>User can pick a subject to give examination.</w:t>
      </w:r>
    </w:p>
    <w:p w:rsidR="0034536C" w:rsidRPr="00F40712" w:rsidRDefault="00984525" w:rsidP="00F7361C">
      <w:pPr>
        <w:pStyle w:val="ListParagraph"/>
        <w:numPr>
          <w:ilvl w:val="0"/>
          <w:numId w:val="11"/>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Pr>
          <w:b w:val="0"/>
          <w:sz w:val="22"/>
          <w:szCs w:val="22"/>
          <w:bdr w:val="none" w:sz="0" w:space="0" w:color="auto"/>
        </w:rPr>
        <w:t>User can give any examination multiple times and their result will be displayed at the end of the examination.</w:t>
      </w:r>
    </w:p>
    <w:p w:rsidR="00D0359B" w:rsidRPr="00AB5CFE" w:rsidRDefault="00D0359B" w:rsidP="00D0359B">
      <w:pPr>
        <w:shd w:val="clear" w:color="auto" w:fill="C6D9F1" w:themeFill="text2" w:themeFillTint="33"/>
        <w:ind w:left="360"/>
        <w:jc w:val="both"/>
        <w:rPr>
          <w:rFonts w:ascii="Trebuchet MS" w:hAnsi="Trebuchet MS"/>
          <w:b/>
          <w:sz w:val="28"/>
          <w:szCs w:val="28"/>
        </w:rPr>
      </w:pPr>
      <w:r w:rsidRPr="00AB5CFE">
        <w:rPr>
          <w:rFonts w:ascii="Trebuchet MS" w:hAnsi="Trebuchet MS"/>
          <w:b/>
          <w:sz w:val="28"/>
          <w:szCs w:val="28"/>
        </w:rPr>
        <w:t>A.</w:t>
      </w:r>
      <w:r>
        <w:rPr>
          <w:rFonts w:ascii="Trebuchet MS" w:hAnsi="Trebuchet MS"/>
          <w:b/>
          <w:sz w:val="28"/>
          <w:szCs w:val="28"/>
        </w:rPr>
        <w:t>3</w:t>
      </w:r>
      <w:r w:rsidRPr="00AB5CFE">
        <w:rPr>
          <w:rFonts w:ascii="Trebuchet MS" w:hAnsi="Trebuchet MS"/>
          <w:b/>
          <w:sz w:val="28"/>
          <w:szCs w:val="28"/>
        </w:rPr>
        <w:t xml:space="preserve">) </w:t>
      </w:r>
      <w:r w:rsidR="00CB26B8">
        <w:rPr>
          <w:rFonts w:ascii="Trebuchet MS" w:hAnsi="Trebuchet MS"/>
          <w:b/>
          <w:sz w:val="28"/>
          <w:szCs w:val="28"/>
        </w:rPr>
        <w:t>Definition</w:t>
      </w:r>
      <w:r w:rsidR="003E6900">
        <w:rPr>
          <w:rFonts w:ascii="Trebuchet MS" w:hAnsi="Trebuchet MS"/>
          <w:b/>
          <w:sz w:val="28"/>
          <w:szCs w:val="28"/>
        </w:rPr>
        <w:t xml:space="preserve">, Acronym, and </w:t>
      </w:r>
      <w:r>
        <w:rPr>
          <w:rFonts w:ascii="Trebuchet MS" w:hAnsi="Trebuchet MS"/>
          <w:b/>
          <w:sz w:val="28"/>
          <w:szCs w:val="28"/>
        </w:rPr>
        <w:t>Abbreviation</w:t>
      </w:r>
      <w:r w:rsidR="003E6900">
        <w:rPr>
          <w:rFonts w:ascii="Trebuchet MS" w:hAnsi="Trebuchet MS"/>
          <w:b/>
          <w:sz w:val="28"/>
          <w:szCs w:val="28"/>
        </w:rPr>
        <w:t>.</w:t>
      </w:r>
    </w:p>
    <w:p w:rsidR="0010726A" w:rsidRPr="00F40712" w:rsidRDefault="007B51F8"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System Administrator</w:t>
      </w:r>
      <w:r w:rsidR="0010726A" w:rsidRPr="00F40712">
        <w:rPr>
          <w:b w:val="0"/>
          <w:sz w:val="22"/>
          <w:szCs w:val="22"/>
          <w:bdr w:val="none" w:sz="0" w:space="0" w:color="auto"/>
        </w:rPr>
        <w:t xml:space="preserve"> -</w:t>
      </w:r>
      <w:r w:rsidR="00D0359B" w:rsidRPr="00F40712">
        <w:rPr>
          <w:b w:val="0"/>
          <w:sz w:val="22"/>
          <w:szCs w:val="22"/>
          <w:bdr w:val="none" w:sz="0" w:space="0" w:color="auto"/>
        </w:rPr>
        <w:t xml:space="preserve"> </w:t>
      </w:r>
      <w:r w:rsidR="0010726A" w:rsidRPr="00F40712">
        <w:rPr>
          <w:b w:val="0"/>
          <w:sz w:val="22"/>
          <w:szCs w:val="22"/>
          <w:bdr w:val="none" w:sz="0" w:space="0" w:color="auto"/>
        </w:rPr>
        <w:t>The person operating the system.</w:t>
      </w:r>
    </w:p>
    <w:p w:rsidR="00386CB8" w:rsidRPr="00F40712" w:rsidRDefault="00386CB8" w:rsidP="00386CB8">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Pr>
          <w:sz w:val="22"/>
          <w:szCs w:val="22"/>
          <w:bdr w:val="none" w:sz="0" w:space="0" w:color="auto"/>
        </w:rPr>
        <w:t>User</w:t>
      </w:r>
      <w:r w:rsidRPr="00F40712">
        <w:rPr>
          <w:b w:val="0"/>
          <w:sz w:val="22"/>
          <w:szCs w:val="22"/>
          <w:bdr w:val="none" w:sz="0" w:space="0" w:color="auto"/>
        </w:rPr>
        <w:t xml:space="preserve"> - The person </w:t>
      </w:r>
      <w:r>
        <w:rPr>
          <w:b w:val="0"/>
          <w:sz w:val="22"/>
          <w:szCs w:val="22"/>
          <w:bdr w:val="none" w:sz="0" w:space="0" w:color="auto"/>
        </w:rPr>
        <w:t>gives</w:t>
      </w:r>
      <w:r w:rsidRPr="00F40712">
        <w:rPr>
          <w:b w:val="0"/>
          <w:sz w:val="22"/>
          <w:szCs w:val="22"/>
          <w:bdr w:val="none" w:sz="0" w:space="0" w:color="auto"/>
        </w:rPr>
        <w:t xml:space="preserve"> the </w:t>
      </w:r>
      <w:r>
        <w:rPr>
          <w:b w:val="0"/>
          <w:sz w:val="22"/>
          <w:szCs w:val="22"/>
          <w:bdr w:val="none" w:sz="0" w:space="0" w:color="auto"/>
        </w:rPr>
        <w:t>examination</w:t>
      </w:r>
      <w:r w:rsidRPr="00F40712">
        <w:rPr>
          <w:b w:val="0"/>
          <w:sz w:val="22"/>
          <w:szCs w:val="22"/>
          <w:bdr w:val="none" w:sz="0" w:space="0" w:color="auto"/>
        </w:rPr>
        <w:t>.</w:t>
      </w:r>
    </w:p>
    <w:p w:rsidR="0010726A" w:rsidRPr="00F40712" w:rsidRDefault="0010726A"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 xml:space="preserve">System </w:t>
      </w:r>
      <w:r w:rsidRPr="00F40712">
        <w:rPr>
          <w:b w:val="0"/>
          <w:sz w:val="22"/>
          <w:szCs w:val="22"/>
          <w:bdr w:val="none" w:sz="0" w:space="0" w:color="auto"/>
        </w:rPr>
        <w:t xml:space="preserve">– </w:t>
      </w:r>
      <w:r w:rsidR="007B51F8" w:rsidRPr="00F40712">
        <w:rPr>
          <w:b w:val="0"/>
          <w:sz w:val="22"/>
          <w:szCs w:val="22"/>
          <w:bdr w:val="none" w:sz="0" w:space="0" w:color="auto"/>
        </w:rPr>
        <w:t>The</w:t>
      </w:r>
      <w:r w:rsidR="00001F4C" w:rsidRPr="00F40712">
        <w:rPr>
          <w:b w:val="0"/>
          <w:sz w:val="22"/>
          <w:szCs w:val="22"/>
          <w:bdr w:val="none" w:sz="0" w:space="0" w:color="auto"/>
        </w:rPr>
        <w:t xml:space="preserve"> </w:t>
      </w:r>
      <w:r w:rsidR="007B51F8" w:rsidRPr="00F40712">
        <w:rPr>
          <w:b w:val="0"/>
          <w:sz w:val="22"/>
          <w:szCs w:val="22"/>
          <w:bdr w:val="none" w:sz="0" w:space="0" w:color="auto"/>
        </w:rPr>
        <w:t>application</w:t>
      </w:r>
      <w:r w:rsidR="00001F4C" w:rsidRPr="00F40712">
        <w:rPr>
          <w:b w:val="0"/>
          <w:sz w:val="22"/>
          <w:szCs w:val="22"/>
          <w:bdr w:val="none" w:sz="0" w:space="0" w:color="auto"/>
        </w:rPr>
        <w:t xml:space="preserve"> that gives computer instructions that provide the user with tools to accomplish a task.</w:t>
      </w:r>
    </w:p>
    <w:p w:rsidR="00001F4C" w:rsidRPr="00F40712" w:rsidRDefault="007B51F8"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O</w:t>
      </w:r>
      <w:r w:rsidR="00D105F0">
        <w:rPr>
          <w:sz w:val="22"/>
          <w:szCs w:val="22"/>
          <w:bdr w:val="none" w:sz="0" w:space="0" w:color="auto"/>
        </w:rPr>
        <w:t>E</w:t>
      </w:r>
      <w:r w:rsidRPr="00F40712">
        <w:rPr>
          <w:sz w:val="22"/>
          <w:szCs w:val="22"/>
          <w:bdr w:val="none" w:sz="0" w:space="0" w:color="auto"/>
        </w:rPr>
        <w:t>S</w:t>
      </w:r>
      <w:r w:rsidRPr="00F40712">
        <w:rPr>
          <w:b w:val="0"/>
          <w:sz w:val="22"/>
          <w:szCs w:val="22"/>
          <w:bdr w:val="none" w:sz="0" w:space="0" w:color="auto"/>
        </w:rPr>
        <w:t xml:space="preserve"> – Short form for </w:t>
      </w:r>
      <w:r w:rsidR="00E00AF7" w:rsidRPr="00F40712">
        <w:rPr>
          <w:b w:val="0"/>
          <w:sz w:val="22"/>
          <w:szCs w:val="22"/>
          <w:bdr w:val="none" w:sz="0" w:space="0" w:color="auto"/>
        </w:rPr>
        <w:t>O</w:t>
      </w:r>
      <w:r w:rsidRPr="00F40712">
        <w:rPr>
          <w:b w:val="0"/>
          <w:sz w:val="22"/>
          <w:szCs w:val="22"/>
          <w:bdr w:val="none" w:sz="0" w:space="0" w:color="auto"/>
        </w:rPr>
        <w:t xml:space="preserve">nline </w:t>
      </w:r>
      <w:r w:rsidR="00CB5706">
        <w:rPr>
          <w:b w:val="0"/>
          <w:sz w:val="22"/>
          <w:szCs w:val="22"/>
          <w:bdr w:val="none" w:sz="0" w:space="0" w:color="auto"/>
        </w:rPr>
        <w:t>Examination</w:t>
      </w:r>
      <w:r w:rsidRPr="00F40712">
        <w:rPr>
          <w:b w:val="0"/>
          <w:sz w:val="22"/>
          <w:szCs w:val="22"/>
          <w:bdr w:val="none" w:sz="0" w:space="0" w:color="auto"/>
        </w:rPr>
        <w:t xml:space="preserve"> system</w:t>
      </w:r>
      <w:r w:rsidR="00001F4C" w:rsidRPr="00F40712">
        <w:rPr>
          <w:b w:val="0"/>
          <w:sz w:val="22"/>
          <w:szCs w:val="22"/>
          <w:bdr w:val="none" w:sz="0" w:space="0" w:color="auto"/>
        </w:rPr>
        <w:t>.</w:t>
      </w:r>
    </w:p>
    <w:p w:rsidR="007B51F8" w:rsidRPr="00F40712" w:rsidRDefault="007B51F8"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Open source -</w:t>
      </w:r>
      <w:r w:rsidRPr="00F40712">
        <w:rPr>
          <w:b w:val="0"/>
          <w:sz w:val="22"/>
          <w:szCs w:val="22"/>
          <w:bdr w:val="none" w:sz="0" w:space="0" w:color="auto"/>
        </w:rPr>
        <w:t xml:space="preserve"> Refers to a computer program in which the source code is available to the general public for use and/or modification from its original design. </w:t>
      </w:r>
    </w:p>
    <w:p w:rsidR="00001F4C" w:rsidRPr="00F40712" w:rsidRDefault="007B51F8"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PHP</w:t>
      </w:r>
      <w:r w:rsidR="003E6900" w:rsidRPr="00F40712">
        <w:rPr>
          <w:b w:val="0"/>
          <w:sz w:val="22"/>
          <w:szCs w:val="22"/>
          <w:bdr w:val="none" w:sz="0" w:space="0" w:color="auto"/>
        </w:rPr>
        <w:t xml:space="preserve"> </w:t>
      </w:r>
      <w:r w:rsidRPr="00F40712">
        <w:rPr>
          <w:b w:val="0"/>
          <w:sz w:val="22"/>
          <w:szCs w:val="22"/>
          <w:bdr w:val="none" w:sz="0" w:space="0" w:color="auto"/>
        </w:rPr>
        <w:t>–</w:t>
      </w:r>
      <w:r w:rsidR="003E6900" w:rsidRPr="00F40712">
        <w:rPr>
          <w:b w:val="0"/>
          <w:sz w:val="22"/>
          <w:szCs w:val="22"/>
          <w:bdr w:val="none" w:sz="0" w:space="0" w:color="auto"/>
        </w:rPr>
        <w:t xml:space="preserve"> </w:t>
      </w:r>
      <w:r w:rsidRPr="00F40712">
        <w:rPr>
          <w:b w:val="0"/>
          <w:sz w:val="22"/>
          <w:szCs w:val="22"/>
          <w:bdr w:val="none" w:sz="0" w:space="0" w:color="auto"/>
        </w:rPr>
        <w:t xml:space="preserve">It is an open source server-side side scripting </w:t>
      </w:r>
      <w:r w:rsidR="003B6C13" w:rsidRPr="00F40712">
        <w:rPr>
          <w:b w:val="0"/>
          <w:sz w:val="22"/>
          <w:szCs w:val="22"/>
          <w:bdr w:val="none" w:sz="0" w:space="0" w:color="auto"/>
        </w:rPr>
        <w:t>language.</w:t>
      </w:r>
    </w:p>
    <w:p w:rsidR="0039125F" w:rsidRPr="00F40712" w:rsidRDefault="0039125F"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 xml:space="preserve">DBMS </w:t>
      </w:r>
      <w:r w:rsidRPr="00F40712">
        <w:rPr>
          <w:b w:val="0"/>
          <w:sz w:val="22"/>
          <w:szCs w:val="22"/>
          <w:bdr w:val="none" w:sz="0" w:space="0" w:color="auto"/>
        </w:rPr>
        <w:t>– A software system that facilitates the creation and maintenance and use of an electronic database.</w:t>
      </w:r>
    </w:p>
    <w:p w:rsidR="003B6C13" w:rsidRPr="00F40712" w:rsidRDefault="003B6C13"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 xml:space="preserve">RDBMS </w:t>
      </w:r>
      <w:r w:rsidRPr="00F40712">
        <w:rPr>
          <w:b w:val="0"/>
          <w:sz w:val="22"/>
          <w:szCs w:val="22"/>
          <w:bdr w:val="none" w:sz="0" w:space="0" w:color="auto"/>
        </w:rPr>
        <w:t xml:space="preserve">– It </w:t>
      </w:r>
      <w:r w:rsidR="00F120E8" w:rsidRPr="00F40712">
        <w:rPr>
          <w:b w:val="0"/>
          <w:sz w:val="22"/>
          <w:szCs w:val="22"/>
          <w:bdr w:val="none" w:sz="0" w:space="0" w:color="auto"/>
        </w:rPr>
        <w:t>is a DBMS</w:t>
      </w:r>
      <w:r w:rsidRPr="00F40712">
        <w:rPr>
          <w:b w:val="0"/>
          <w:sz w:val="22"/>
          <w:szCs w:val="22"/>
          <w:bdr w:val="none" w:sz="0" w:space="0" w:color="auto"/>
        </w:rPr>
        <w:t xml:space="preserve"> that is based on relational model as introduces by E.F. Codd.</w:t>
      </w:r>
    </w:p>
    <w:p w:rsidR="0039125F" w:rsidRPr="00F40712" w:rsidRDefault="0039125F"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Query -</w:t>
      </w:r>
      <w:r w:rsidRPr="00F40712">
        <w:rPr>
          <w:b w:val="0"/>
          <w:sz w:val="22"/>
          <w:szCs w:val="22"/>
          <w:bdr w:val="none" w:sz="0" w:space="0" w:color="auto"/>
        </w:rPr>
        <w:t xml:space="preserve"> An enquiry by the application to the database about specific data.</w:t>
      </w:r>
    </w:p>
    <w:p w:rsidR="00686A3B" w:rsidRPr="00F40712" w:rsidRDefault="00686A3B"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GUI –</w:t>
      </w:r>
      <w:r w:rsidRPr="00F40712">
        <w:rPr>
          <w:b w:val="0"/>
          <w:sz w:val="22"/>
          <w:szCs w:val="22"/>
          <w:bdr w:val="none" w:sz="0" w:space="0" w:color="auto"/>
        </w:rPr>
        <w:t xml:space="preserve"> Acronym for Graphical User Interface, the user will interact with the System using the graphics interface.</w:t>
      </w:r>
    </w:p>
    <w:p w:rsidR="000C0509" w:rsidRPr="00F40712" w:rsidRDefault="00311AC7"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JavaScript</w:t>
      </w:r>
      <w:r w:rsidR="000C0509" w:rsidRPr="00F40712">
        <w:rPr>
          <w:sz w:val="22"/>
          <w:szCs w:val="22"/>
          <w:bdr w:val="none" w:sz="0" w:space="0" w:color="auto"/>
        </w:rPr>
        <w:t xml:space="preserve"> –</w:t>
      </w:r>
      <w:r w:rsidR="000C0509" w:rsidRPr="00F40712">
        <w:rPr>
          <w:b w:val="0"/>
          <w:sz w:val="22"/>
          <w:szCs w:val="22"/>
          <w:bdr w:val="none" w:sz="0" w:space="0" w:color="auto"/>
        </w:rPr>
        <w:t xml:space="preserve"> </w:t>
      </w:r>
      <w:r w:rsidR="009A4BEB" w:rsidRPr="00F40712">
        <w:rPr>
          <w:b w:val="0"/>
          <w:sz w:val="22"/>
          <w:szCs w:val="22"/>
          <w:bdr w:val="none" w:sz="0" w:space="0" w:color="auto"/>
        </w:rPr>
        <w:t>It is a dynamic computer programming language that is most commonly used as part of web browsers, whose implementations allow client-side scripts to interact with the user, control the browser, communicate asynchronously, and alter the document content that is displayed</w:t>
      </w:r>
      <w:r w:rsidR="000C0509" w:rsidRPr="00F40712">
        <w:rPr>
          <w:b w:val="0"/>
          <w:sz w:val="22"/>
          <w:szCs w:val="22"/>
          <w:bdr w:val="none" w:sz="0" w:space="0" w:color="auto"/>
        </w:rPr>
        <w:t>.</w:t>
      </w:r>
    </w:p>
    <w:p w:rsidR="002B345F" w:rsidRPr="00F40712" w:rsidRDefault="002B345F" w:rsidP="00642889">
      <w:pPr>
        <w:pStyle w:val="ListParagraph"/>
        <w:numPr>
          <w:ilvl w:val="0"/>
          <w:numId w:val="12"/>
        </w:numPr>
        <w:pBdr>
          <w:top w:val="single" w:sz="12" w:space="1" w:color="FFFFFF" w:themeColor="background1"/>
          <w:left w:val="single" w:sz="12" w:space="4" w:color="FFFFFF" w:themeColor="background1"/>
          <w:bottom w:val="single" w:sz="12" w:space="0"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F40712">
        <w:rPr>
          <w:sz w:val="22"/>
          <w:szCs w:val="22"/>
          <w:bdr w:val="none" w:sz="0" w:space="0" w:color="auto"/>
        </w:rPr>
        <w:t>jQuery –</w:t>
      </w:r>
      <w:r w:rsidRPr="00F40712">
        <w:rPr>
          <w:b w:val="0"/>
          <w:sz w:val="22"/>
          <w:szCs w:val="22"/>
          <w:bdr w:val="none" w:sz="0" w:space="0" w:color="auto"/>
        </w:rPr>
        <w:t xml:space="preserve"> It is a cross-platform library designed to simplify client-side scripting of HTML.</w:t>
      </w:r>
    </w:p>
    <w:p w:rsidR="00BE5318" w:rsidRPr="008D2CC3" w:rsidRDefault="00051817" w:rsidP="00BE5318">
      <w:pPr>
        <w:shd w:val="clear" w:color="auto" w:fill="C6D9F1" w:themeFill="text2" w:themeFillTint="33"/>
        <w:ind w:left="360"/>
        <w:jc w:val="both"/>
        <w:rPr>
          <w:rFonts w:ascii="Trebuchet MS" w:hAnsi="Trebuchet MS"/>
          <w:b/>
          <w:sz w:val="28"/>
          <w:szCs w:val="28"/>
        </w:rPr>
      </w:pPr>
      <w:r>
        <w:rPr>
          <w:rFonts w:ascii="Trebuchet MS" w:hAnsi="Trebuchet MS"/>
          <w:b/>
          <w:sz w:val="28"/>
          <w:szCs w:val="28"/>
        </w:rPr>
        <w:t xml:space="preserve">A.4) </w:t>
      </w:r>
      <w:r w:rsidR="000C0509">
        <w:rPr>
          <w:rFonts w:ascii="Trebuchet MS" w:hAnsi="Trebuchet MS"/>
          <w:b/>
          <w:sz w:val="28"/>
          <w:szCs w:val="28"/>
        </w:rPr>
        <w:t>R</w:t>
      </w:r>
      <w:r w:rsidR="00BE5318" w:rsidRPr="008D2CC3">
        <w:rPr>
          <w:rFonts w:ascii="Trebuchet MS" w:hAnsi="Trebuchet MS"/>
          <w:b/>
          <w:sz w:val="28"/>
          <w:szCs w:val="28"/>
        </w:rPr>
        <w:t>eferences</w:t>
      </w:r>
    </w:p>
    <w:p w:rsidR="00BE5318" w:rsidRPr="00EF47EC" w:rsidRDefault="007D014F" w:rsidP="00642889">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b w:val="0"/>
          <w:sz w:val="22"/>
          <w:szCs w:val="22"/>
          <w:bdr w:val="none" w:sz="0" w:space="0" w:color="auto"/>
        </w:rPr>
      </w:pPr>
      <w:r w:rsidRPr="00EF47EC">
        <w:rPr>
          <w:sz w:val="22"/>
          <w:szCs w:val="22"/>
          <w:bdr w:val="none" w:sz="0" w:space="0" w:color="auto"/>
        </w:rPr>
        <w:t>Wikipedia (http://en.wikipedia.org/)</w:t>
      </w:r>
      <w:r w:rsidR="00791212" w:rsidRPr="00EF47EC">
        <w:rPr>
          <w:sz w:val="22"/>
          <w:szCs w:val="22"/>
          <w:bdr w:val="none" w:sz="0" w:space="0" w:color="auto"/>
        </w:rPr>
        <w:t>.</w:t>
      </w:r>
    </w:p>
    <w:p w:rsidR="00BE5318" w:rsidRPr="00EF47EC" w:rsidRDefault="007D014F" w:rsidP="00642889">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EF47EC">
        <w:rPr>
          <w:sz w:val="22"/>
          <w:szCs w:val="22"/>
          <w:bdr w:val="none" w:sz="0" w:space="0" w:color="auto"/>
        </w:rPr>
        <w:t>PHP official website (http://www.php.net)</w:t>
      </w:r>
      <w:r w:rsidR="00791212" w:rsidRPr="00EF47EC">
        <w:rPr>
          <w:sz w:val="22"/>
          <w:szCs w:val="22"/>
          <w:bdr w:val="none" w:sz="0" w:space="0" w:color="auto"/>
        </w:rPr>
        <w:t>.</w:t>
      </w:r>
    </w:p>
    <w:p w:rsidR="007B09A8" w:rsidRPr="00EF47EC" w:rsidRDefault="00F40712" w:rsidP="00642889">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EF47EC">
        <w:rPr>
          <w:sz w:val="22"/>
          <w:szCs w:val="22"/>
          <w:bdr w:val="none" w:sz="0" w:space="0" w:color="auto"/>
        </w:rPr>
        <w:lastRenderedPageBreak/>
        <w:t>Lucidchart (https://www.lucidchart.com/)</w:t>
      </w:r>
      <w:r w:rsidR="00791212" w:rsidRPr="00EF47EC">
        <w:rPr>
          <w:sz w:val="22"/>
          <w:szCs w:val="22"/>
          <w:bdr w:val="none" w:sz="0" w:space="0" w:color="auto"/>
        </w:rPr>
        <w:t>.</w:t>
      </w:r>
    </w:p>
    <w:p w:rsidR="00DA4000" w:rsidRPr="00EF47EC" w:rsidRDefault="00AB68F6" w:rsidP="00642889">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EF47EC">
        <w:rPr>
          <w:sz w:val="22"/>
          <w:szCs w:val="22"/>
          <w:bdr w:val="none" w:sz="0" w:space="0" w:color="auto"/>
        </w:rPr>
        <w:t>Stackoverflow (http://stackoverflow.com/)</w:t>
      </w:r>
      <w:r w:rsidR="00D4224B" w:rsidRPr="00EF47EC">
        <w:rPr>
          <w:sz w:val="22"/>
          <w:szCs w:val="22"/>
          <w:bdr w:val="none" w:sz="0" w:space="0" w:color="auto"/>
        </w:rPr>
        <w:t>.</w:t>
      </w:r>
    </w:p>
    <w:p w:rsidR="00CA1F60" w:rsidRDefault="00AB68F6" w:rsidP="00CA1F60">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CA1F60">
        <w:rPr>
          <w:sz w:val="22"/>
          <w:szCs w:val="22"/>
          <w:bdr w:val="none" w:sz="0" w:space="0" w:color="auto"/>
        </w:rPr>
        <w:t>PHP the right way ( http://www.phptherightway.com/ )</w:t>
      </w:r>
    </w:p>
    <w:p w:rsidR="00AB68F6" w:rsidRPr="00CA1F60" w:rsidRDefault="00AB68F6" w:rsidP="00CA1F60">
      <w:pPr>
        <w:pStyle w:val="ListParagraph"/>
        <w:numPr>
          <w:ilvl w:val="0"/>
          <w:numId w:val="12"/>
        </w:num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shd w:val="clear" w:color="auto" w:fill="auto"/>
        <w:spacing w:line="360" w:lineRule="auto"/>
        <w:jc w:val="both"/>
        <w:rPr>
          <w:sz w:val="22"/>
          <w:szCs w:val="22"/>
          <w:bdr w:val="none" w:sz="0" w:space="0" w:color="auto"/>
        </w:rPr>
      </w:pPr>
      <w:r w:rsidRPr="00CA1F60">
        <w:rPr>
          <w:sz w:val="22"/>
          <w:szCs w:val="22"/>
          <w:bdr w:val="none" w:sz="0" w:space="0" w:color="auto"/>
        </w:rPr>
        <w:t>Daniweb (http://www.daniweb.com/)</w:t>
      </w:r>
    </w:p>
    <w:sectPr w:rsidR="00AB68F6" w:rsidRPr="00CA1F60" w:rsidSect="007E22C3">
      <w:headerReference w:type="default" r:id="rId9"/>
      <w:footerReference w:type="default" r:id="rId10"/>
      <w:pgSz w:w="11907" w:h="16839"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CCF" w:rsidRDefault="00F65CCF" w:rsidP="009F4D94">
      <w:pPr>
        <w:spacing w:after="0" w:line="240" w:lineRule="auto"/>
      </w:pPr>
      <w:r>
        <w:separator/>
      </w:r>
    </w:p>
  </w:endnote>
  <w:endnote w:type="continuationSeparator" w:id="1">
    <w:p w:rsidR="00F65CCF" w:rsidRDefault="00F65CCF" w:rsidP="009F4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007" w:rsidRDefault="00297D27">
    <w:pPr>
      <w:pStyle w:val="Footer"/>
    </w:pPr>
    <w:r>
      <w:rPr>
        <w:noProof/>
        <w:lang w:eastAsia="en-US" w:bidi="ar-SA"/>
      </w:rPr>
      <w:pict>
        <v:group id="_x0000_s2055" style="position:absolute;margin-left:2.9pt;margin-top:-4.9pt;width:587.95pt;height:50.8pt;z-index:251662336;mso-position-horizontal-relative:page;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600007" w:rsidRDefault="00297D27">
                  <w:pPr>
                    <w:pStyle w:val="Header"/>
                    <w:jc w:val="center"/>
                    <w:rPr>
                      <w:color w:val="FFFFFF" w:themeColor="background1"/>
                    </w:rPr>
                  </w:pPr>
                  <w:fldSimple w:instr=" PAGE   \* MERGEFORMAT ">
                    <w:r w:rsidR="00CA1F60" w:rsidRPr="00CA1F60">
                      <w:rPr>
                        <w:noProof/>
                        <w:color w:val="FFFFFF" w:themeColor="background1"/>
                      </w:rPr>
                      <w:t>6</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CCF" w:rsidRDefault="00F65CCF" w:rsidP="009F4D94">
      <w:pPr>
        <w:spacing w:after="0" w:line="240" w:lineRule="auto"/>
      </w:pPr>
      <w:r>
        <w:separator/>
      </w:r>
    </w:p>
  </w:footnote>
  <w:footnote w:type="continuationSeparator" w:id="1">
    <w:p w:rsidR="00F65CCF" w:rsidRDefault="00F65CCF" w:rsidP="009F4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007" w:rsidRDefault="00297D27">
    <w:pPr>
      <w:pStyle w:val="Header"/>
      <w:jc w:val="center"/>
      <w:rPr>
        <w:color w:val="365F91" w:themeColor="accent1" w:themeShade="BF"/>
      </w:rPr>
    </w:pPr>
    <w:r>
      <w:rPr>
        <w:noProof/>
        <w:color w:val="365F91" w:themeColor="accent1" w:themeShade="BF"/>
        <w:lang w:eastAsia="zh-TW" w:bidi="ar-SA"/>
      </w:rPr>
      <w:pict>
        <v:group id="_x0000_s2049" style="position:absolute;left:0;text-align:left;margin-left:55.6pt;margin-top:-62.7pt;width:73.55pt;height:191.9pt;rotation:5666850fd;flip:y;z-index:251660288;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rPr>
                        <w:b/>
                        <w:bCs/>
                        <w:color w:val="FFFFFF" w:themeColor="background1"/>
                        <w:sz w:val="20"/>
                      </w:rPr>
                      <w:alias w:val="Date"/>
                      <w:id w:val="12320053"/>
                      <w:dataBinding w:prefixMappings="xmlns:ns0='http://schemas.microsoft.com/office/2006/coverPageProps'" w:xpath="/ns0:CoverPageProperties[1]/ns0:PublishDate[1]" w:storeItemID="{55AF091B-3C7A-41E3-B477-F2FDAA23CFDA}"/>
                      <w:date w:fullDate="2014-09-03T00:00:00Z">
                        <w:dateFormat w:val="MMM. d"/>
                        <w:lid w:val="en-US"/>
                        <w:storeMappedDataAs w:val="dateTime"/>
                        <w:calendar w:val="gregorian"/>
                      </w:date>
                    </w:sdtPr>
                    <w:sdtContent>
                      <w:p w:rsidR="00600007" w:rsidRDefault="00600007">
                        <w:pPr>
                          <w:pStyle w:val="Header"/>
                          <w:jc w:val="center"/>
                          <w:rPr>
                            <w:b/>
                            <w:bCs/>
                            <w:color w:val="FFFFFF" w:themeColor="background1"/>
                            <w:sz w:val="20"/>
                          </w:rPr>
                        </w:pPr>
                        <w:r>
                          <w:rPr>
                            <w:b/>
                            <w:bCs/>
                            <w:color w:val="FFFFFF" w:themeColor="background1"/>
                            <w:sz w:val="20"/>
                          </w:rPr>
                          <w:t>Sep. 3</w:t>
                        </w:r>
                      </w:p>
                    </w:sdtContent>
                  </w:sdt>
                </w:txbxContent>
              </v:textbox>
            </v:oval>
          </v:group>
          <w10:wrap anchorx="page" anchory="page"/>
        </v:group>
      </w:pict>
    </w:r>
    <w:sdt>
      <w:sdtPr>
        <w:rPr>
          <w:color w:val="365F91" w:themeColor="accent1" w:themeShade="BF"/>
        </w:rPr>
        <w:alias w:val="Title"/>
        <w:id w:val="12320054"/>
        <w:dataBinding w:prefixMappings="xmlns:ns0='http://schemas.openxmlformats.org/package/2006/metadata/core-properties' xmlns:ns1='http://purl.org/dc/elements/1.1/'" w:xpath="/ns0:coreProperties[1]/ns1:title[1]" w:storeItemID="{6C3C8BC8-F283-45AE-878A-BAB7291924A1}"/>
        <w:text/>
      </w:sdtPr>
      <w:sdtContent>
        <w:r w:rsidR="00600007">
          <w:rPr>
            <w:color w:val="365F91" w:themeColor="accent1" w:themeShade="BF"/>
          </w:rPr>
          <w:t xml:space="preserve">Online Examination System  </w:t>
        </w:r>
      </w:sdtContent>
    </w:sdt>
  </w:p>
  <w:p w:rsidR="00600007" w:rsidRDefault="006000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AB2"/>
    <w:multiLevelType w:val="hybridMultilevel"/>
    <w:tmpl w:val="976EC0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C5611"/>
    <w:multiLevelType w:val="hybridMultilevel"/>
    <w:tmpl w:val="85E0781C"/>
    <w:lvl w:ilvl="0" w:tplc="11F2C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74854"/>
    <w:multiLevelType w:val="hybridMultilevel"/>
    <w:tmpl w:val="E5801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946507"/>
    <w:multiLevelType w:val="hybridMultilevel"/>
    <w:tmpl w:val="16C280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7B54B3"/>
    <w:multiLevelType w:val="hybridMultilevel"/>
    <w:tmpl w:val="CAF01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16C7E"/>
    <w:multiLevelType w:val="hybridMultilevel"/>
    <w:tmpl w:val="C6346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5D5712"/>
    <w:multiLevelType w:val="hybridMultilevel"/>
    <w:tmpl w:val="68027380"/>
    <w:lvl w:ilvl="0" w:tplc="059E01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F516D"/>
    <w:multiLevelType w:val="hybridMultilevel"/>
    <w:tmpl w:val="ACE8CB24"/>
    <w:lvl w:ilvl="0" w:tplc="04090003">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C465BE"/>
    <w:multiLevelType w:val="hybridMultilevel"/>
    <w:tmpl w:val="0136D5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0533FC"/>
    <w:multiLevelType w:val="hybridMultilevel"/>
    <w:tmpl w:val="379E2672"/>
    <w:lvl w:ilvl="0" w:tplc="9342B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51749"/>
    <w:multiLevelType w:val="hybridMultilevel"/>
    <w:tmpl w:val="F4DEA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24E22"/>
    <w:multiLevelType w:val="hybridMultilevel"/>
    <w:tmpl w:val="8FFA072C"/>
    <w:lvl w:ilvl="0" w:tplc="846EFD06">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464E28"/>
    <w:multiLevelType w:val="hybridMultilevel"/>
    <w:tmpl w:val="4346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C078F"/>
    <w:multiLevelType w:val="hybridMultilevel"/>
    <w:tmpl w:val="FCDAFF80"/>
    <w:lvl w:ilvl="0" w:tplc="8200CCD2">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2295D"/>
    <w:multiLevelType w:val="hybridMultilevel"/>
    <w:tmpl w:val="FBB05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B368A8"/>
    <w:multiLevelType w:val="hybridMultilevel"/>
    <w:tmpl w:val="86B66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6"/>
  </w:num>
  <w:num w:numId="4">
    <w:abstractNumId w:val="9"/>
  </w:num>
  <w:num w:numId="5">
    <w:abstractNumId w:val="4"/>
  </w:num>
  <w:num w:numId="6">
    <w:abstractNumId w:val="1"/>
  </w:num>
  <w:num w:numId="7">
    <w:abstractNumId w:val="8"/>
  </w:num>
  <w:num w:numId="8">
    <w:abstractNumId w:val="15"/>
  </w:num>
  <w:num w:numId="9">
    <w:abstractNumId w:val="5"/>
  </w:num>
  <w:num w:numId="10">
    <w:abstractNumId w:val="10"/>
  </w:num>
  <w:num w:numId="11">
    <w:abstractNumId w:val="0"/>
  </w:num>
  <w:num w:numId="12">
    <w:abstractNumId w:val="3"/>
  </w:num>
  <w:num w:numId="13">
    <w:abstractNumId w:val="12"/>
  </w:num>
  <w:num w:numId="14">
    <w:abstractNumId w:val="2"/>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efaultTabStop w:val="720"/>
  <w:drawingGridHorizontalSpacing w:val="110"/>
  <w:displayHorizontalDrawingGridEvery w:val="2"/>
  <w:characterSpacingControl w:val="doNotCompress"/>
  <w:hdrShapeDefaults>
    <o:shapedefaults v:ext="edit" spidmax="141314">
      <v:stroke endarrow="classic"/>
      <o:colormenu v:ext="edit" fillcolor="none" strokecolor="none"/>
    </o:shapedefaults>
    <o:shapelayout v:ext="edit">
      <o:idmap v:ext="edit" data="2"/>
      <o:rules v:ext="edit">
        <o:r id="V:Rule3" type="connector" idref="#_x0000_s2056"/>
        <o:r id="V:Rule4" type="connector" idref="#_x0000_s2050"/>
      </o:rules>
    </o:shapelayout>
  </w:hdrShapeDefaults>
  <w:footnotePr>
    <w:footnote w:id="0"/>
    <w:footnote w:id="1"/>
  </w:footnotePr>
  <w:endnotePr>
    <w:endnote w:id="0"/>
    <w:endnote w:id="1"/>
  </w:endnotePr>
  <w:compat>
    <w:useFELayout/>
  </w:compat>
  <w:rsids>
    <w:rsidRoot w:val="00FA4F3B"/>
    <w:rsid w:val="000017BD"/>
    <w:rsid w:val="00001B4B"/>
    <w:rsid w:val="00001F4C"/>
    <w:rsid w:val="00002EBE"/>
    <w:rsid w:val="00002F3E"/>
    <w:rsid w:val="00006C46"/>
    <w:rsid w:val="00011221"/>
    <w:rsid w:val="00011AB7"/>
    <w:rsid w:val="00012864"/>
    <w:rsid w:val="00014041"/>
    <w:rsid w:val="0001406C"/>
    <w:rsid w:val="000161D0"/>
    <w:rsid w:val="00016D52"/>
    <w:rsid w:val="00016EF9"/>
    <w:rsid w:val="00020539"/>
    <w:rsid w:val="00021444"/>
    <w:rsid w:val="0002185E"/>
    <w:rsid w:val="00021DD7"/>
    <w:rsid w:val="00024A5B"/>
    <w:rsid w:val="00025B8A"/>
    <w:rsid w:val="000264C6"/>
    <w:rsid w:val="00027664"/>
    <w:rsid w:val="000331A0"/>
    <w:rsid w:val="000335D0"/>
    <w:rsid w:val="00033D01"/>
    <w:rsid w:val="0003500A"/>
    <w:rsid w:val="00035325"/>
    <w:rsid w:val="00037B5D"/>
    <w:rsid w:val="00037F6E"/>
    <w:rsid w:val="00040355"/>
    <w:rsid w:val="00040B5C"/>
    <w:rsid w:val="000412D8"/>
    <w:rsid w:val="000424EA"/>
    <w:rsid w:val="00044F48"/>
    <w:rsid w:val="00050087"/>
    <w:rsid w:val="00050BD5"/>
    <w:rsid w:val="00051817"/>
    <w:rsid w:val="00051B0D"/>
    <w:rsid w:val="000527BB"/>
    <w:rsid w:val="00055241"/>
    <w:rsid w:val="00056C41"/>
    <w:rsid w:val="00057356"/>
    <w:rsid w:val="00060DDD"/>
    <w:rsid w:val="00062D21"/>
    <w:rsid w:val="0006390F"/>
    <w:rsid w:val="000663F2"/>
    <w:rsid w:val="00066E5D"/>
    <w:rsid w:val="00071E2D"/>
    <w:rsid w:val="00074672"/>
    <w:rsid w:val="00075575"/>
    <w:rsid w:val="000813BA"/>
    <w:rsid w:val="000831BD"/>
    <w:rsid w:val="000844E7"/>
    <w:rsid w:val="000877B1"/>
    <w:rsid w:val="000910D8"/>
    <w:rsid w:val="0009194D"/>
    <w:rsid w:val="00092B26"/>
    <w:rsid w:val="00095CB8"/>
    <w:rsid w:val="00096360"/>
    <w:rsid w:val="0009740B"/>
    <w:rsid w:val="000A12CF"/>
    <w:rsid w:val="000A20D4"/>
    <w:rsid w:val="000A3D75"/>
    <w:rsid w:val="000A420C"/>
    <w:rsid w:val="000A4E6C"/>
    <w:rsid w:val="000A730B"/>
    <w:rsid w:val="000A737C"/>
    <w:rsid w:val="000A7E8E"/>
    <w:rsid w:val="000B326F"/>
    <w:rsid w:val="000B3B45"/>
    <w:rsid w:val="000B5205"/>
    <w:rsid w:val="000B5706"/>
    <w:rsid w:val="000B5ABB"/>
    <w:rsid w:val="000B60E3"/>
    <w:rsid w:val="000B6C1E"/>
    <w:rsid w:val="000B6D08"/>
    <w:rsid w:val="000B74A0"/>
    <w:rsid w:val="000C0509"/>
    <w:rsid w:val="000C1AFA"/>
    <w:rsid w:val="000C1B41"/>
    <w:rsid w:val="000C2C4C"/>
    <w:rsid w:val="000C595C"/>
    <w:rsid w:val="000C77BB"/>
    <w:rsid w:val="000D0C30"/>
    <w:rsid w:val="000D0C68"/>
    <w:rsid w:val="000D0CE1"/>
    <w:rsid w:val="000D166E"/>
    <w:rsid w:val="000D1B34"/>
    <w:rsid w:val="000D32C1"/>
    <w:rsid w:val="000D36E4"/>
    <w:rsid w:val="000D371E"/>
    <w:rsid w:val="000D58E5"/>
    <w:rsid w:val="000E0C43"/>
    <w:rsid w:val="000E4846"/>
    <w:rsid w:val="000F2405"/>
    <w:rsid w:val="000F2D3F"/>
    <w:rsid w:val="000F6A09"/>
    <w:rsid w:val="00100945"/>
    <w:rsid w:val="00102D26"/>
    <w:rsid w:val="001043C2"/>
    <w:rsid w:val="00105DD2"/>
    <w:rsid w:val="0010726A"/>
    <w:rsid w:val="00107EE8"/>
    <w:rsid w:val="0011387F"/>
    <w:rsid w:val="0011428B"/>
    <w:rsid w:val="00115D00"/>
    <w:rsid w:val="0012068F"/>
    <w:rsid w:val="00121F7C"/>
    <w:rsid w:val="0012390C"/>
    <w:rsid w:val="0012442B"/>
    <w:rsid w:val="00124820"/>
    <w:rsid w:val="0012570E"/>
    <w:rsid w:val="00126617"/>
    <w:rsid w:val="00126B53"/>
    <w:rsid w:val="00126DD6"/>
    <w:rsid w:val="00130DE8"/>
    <w:rsid w:val="00131FDC"/>
    <w:rsid w:val="00133CBC"/>
    <w:rsid w:val="0013535F"/>
    <w:rsid w:val="0013552E"/>
    <w:rsid w:val="00135E25"/>
    <w:rsid w:val="00136087"/>
    <w:rsid w:val="00136A05"/>
    <w:rsid w:val="00136CCF"/>
    <w:rsid w:val="001426F4"/>
    <w:rsid w:val="001434F2"/>
    <w:rsid w:val="00146CE4"/>
    <w:rsid w:val="00147730"/>
    <w:rsid w:val="00147B27"/>
    <w:rsid w:val="00152A51"/>
    <w:rsid w:val="001538BB"/>
    <w:rsid w:val="0015471C"/>
    <w:rsid w:val="00154746"/>
    <w:rsid w:val="00157558"/>
    <w:rsid w:val="00161B0F"/>
    <w:rsid w:val="00161E3B"/>
    <w:rsid w:val="001651C0"/>
    <w:rsid w:val="00165C95"/>
    <w:rsid w:val="00167043"/>
    <w:rsid w:val="00170164"/>
    <w:rsid w:val="00170206"/>
    <w:rsid w:val="00170757"/>
    <w:rsid w:val="00171440"/>
    <w:rsid w:val="00171E7A"/>
    <w:rsid w:val="001721AF"/>
    <w:rsid w:val="00172451"/>
    <w:rsid w:val="00172477"/>
    <w:rsid w:val="001724B0"/>
    <w:rsid w:val="0017347A"/>
    <w:rsid w:val="001768AF"/>
    <w:rsid w:val="00176DBD"/>
    <w:rsid w:val="00183377"/>
    <w:rsid w:val="0018485F"/>
    <w:rsid w:val="001862D8"/>
    <w:rsid w:val="00190793"/>
    <w:rsid w:val="001917F3"/>
    <w:rsid w:val="0019276D"/>
    <w:rsid w:val="00192812"/>
    <w:rsid w:val="0019351A"/>
    <w:rsid w:val="00193851"/>
    <w:rsid w:val="00193CAF"/>
    <w:rsid w:val="0019500A"/>
    <w:rsid w:val="00197A85"/>
    <w:rsid w:val="001A02FF"/>
    <w:rsid w:val="001A0444"/>
    <w:rsid w:val="001A4B04"/>
    <w:rsid w:val="001A7FD7"/>
    <w:rsid w:val="001B0153"/>
    <w:rsid w:val="001B0FC0"/>
    <w:rsid w:val="001B1674"/>
    <w:rsid w:val="001B301F"/>
    <w:rsid w:val="001C11AC"/>
    <w:rsid w:val="001C2278"/>
    <w:rsid w:val="001C2699"/>
    <w:rsid w:val="001C5846"/>
    <w:rsid w:val="001C74EF"/>
    <w:rsid w:val="001C7CE4"/>
    <w:rsid w:val="001C7D91"/>
    <w:rsid w:val="001D219E"/>
    <w:rsid w:val="001D57B8"/>
    <w:rsid w:val="001D607F"/>
    <w:rsid w:val="001D67AB"/>
    <w:rsid w:val="001D7710"/>
    <w:rsid w:val="001D7CB0"/>
    <w:rsid w:val="001E0B59"/>
    <w:rsid w:val="001E1EAD"/>
    <w:rsid w:val="001E3924"/>
    <w:rsid w:val="001E464A"/>
    <w:rsid w:val="001E46EB"/>
    <w:rsid w:val="001E4D8A"/>
    <w:rsid w:val="001E539A"/>
    <w:rsid w:val="001E5F71"/>
    <w:rsid w:val="001E61C4"/>
    <w:rsid w:val="001E78FB"/>
    <w:rsid w:val="001F1286"/>
    <w:rsid w:val="001F14E0"/>
    <w:rsid w:val="001F19A6"/>
    <w:rsid w:val="001F233D"/>
    <w:rsid w:val="001F4FD7"/>
    <w:rsid w:val="001F550B"/>
    <w:rsid w:val="001F62CA"/>
    <w:rsid w:val="001F7469"/>
    <w:rsid w:val="002003D9"/>
    <w:rsid w:val="002016D8"/>
    <w:rsid w:val="00201F6B"/>
    <w:rsid w:val="00203078"/>
    <w:rsid w:val="0020307F"/>
    <w:rsid w:val="00204C4B"/>
    <w:rsid w:val="00204D2E"/>
    <w:rsid w:val="002065D2"/>
    <w:rsid w:val="00206C5F"/>
    <w:rsid w:val="00207603"/>
    <w:rsid w:val="002079AA"/>
    <w:rsid w:val="00210627"/>
    <w:rsid w:val="00211123"/>
    <w:rsid w:val="0021333F"/>
    <w:rsid w:val="00214559"/>
    <w:rsid w:val="0021469B"/>
    <w:rsid w:val="0021535D"/>
    <w:rsid w:val="002157D7"/>
    <w:rsid w:val="0021641F"/>
    <w:rsid w:val="00221F78"/>
    <w:rsid w:val="00223C0B"/>
    <w:rsid w:val="00223CAC"/>
    <w:rsid w:val="00233866"/>
    <w:rsid w:val="00234E95"/>
    <w:rsid w:val="00241CFD"/>
    <w:rsid w:val="00243884"/>
    <w:rsid w:val="00243ABE"/>
    <w:rsid w:val="00243CD8"/>
    <w:rsid w:val="00245E5F"/>
    <w:rsid w:val="00246A0E"/>
    <w:rsid w:val="00247499"/>
    <w:rsid w:val="00247A5E"/>
    <w:rsid w:val="00247E55"/>
    <w:rsid w:val="00250D3E"/>
    <w:rsid w:val="00251F09"/>
    <w:rsid w:val="002531EA"/>
    <w:rsid w:val="002565FD"/>
    <w:rsid w:val="00257FED"/>
    <w:rsid w:val="00260E99"/>
    <w:rsid w:val="0026307E"/>
    <w:rsid w:val="00264547"/>
    <w:rsid w:val="00264D08"/>
    <w:rsid w:val="00270C31"/>
    <w:rsid w:val="00272408"/>
    <w:rsid w:val="00273A27"/>
    <w:rsid w:val="00274A70"/>
    <w:rsid w:val="002761AF"/>
    <w:rsid w:val="00277B8C"/>
    <w:rsid w:val="00280114"/>
    <w:rsid w:val="00280480"/>
    <w:rsid w:val="00281075"/>
    <w:rsid w:val="00283167"/>
    <w:rsid w:val="0028425D"/>
    <w:rsid w:val="00284609"/>
    <w:rsid w:val="00285FF9"/>
    <w:rsid w:val="002906F1"/>
    <w:rsid w:val="00291AE4"/>
    <w:rsid w:val="0029438B"/>
    <w:rsid w:val="00295078"/>
    <w:rsid w:val="00295372"/>
    <w:rsid w:val="00296AA6"/>
    <w:rsid w:val="00296ECD"/>
    <w:rsid w:val="00297D27"/>
    <w:rsid w:val="002A0808"/>
    <w:rsid w:val="002A0E96"/>
    <w:rsid w:val="002A2C90"/>
    <w:rsid w:val="002A3309"/>
    <w:rsid w:val="002A37A8"/>
    <w:rsid w:val="002A4E91"/>
    <w:rsid w:val="002A599A"/>
    <w:rsid w:val="002A652E"/>
    <w:rsid w:val="002A7BCC"/>
    <w:rsid w:val="002B18B5"/>
    <w:rsid w:val="002B1DD0"/>
    <w:rsid w:val="002B2055"/>
    <w:rsid w:val="002B345F"/>
    <w:rsid w:val="002B3766"/>
    <w:rsid w:val="002B3ECB"/>
    <w:rsid w:val="002C25E0"/>
    <w:rsid w:val="002C3641"/>
    <w:rsid w:val="002C3FED"/>
    <w:rsid w:val="002C47B8"/>
    <w:rsid w:val="002C5063"/>
    <w:rsid w:val="002C7416"/>
    <w:rsid w:val="002C7CE7"/>
    <w:rsid w:val="002C7FA4"/>
    <w:rsid w:val="002D0229"/>
    <w:rsid w:val="002D4FCA"/>
    <w:rsid w:val="002D59E1"/>
    <w:rsid w:val="002D6FD4"/>
    <w:rsid w:val="002D7D04"/>
    <w:rsid w:val="002E0BFD"/>
    <w:rsid w:val="002E4348"/>
    <w:rsid w:val="002E4F3D"/>
    <w:rsid w:val="002E51E4"/>
    <w:rsid w:val="002E63C9"/>
    <w:rsid w:val="002E6A54"/>
    <w:rsid w:val="002F04B0"/>
    <w:rsid w:val="002F1EE9"/>
    <w:rsid w:val="002F31BA"/>
    <w:rsid w:val="002F372A"/>
    <w:rsid w:val="002F455C"/>
    <w:rsid w:val="002F7A8C"/>
    <w:rsid w:val="00300593"/>
    <w:rsid w:val="00300626"/>
    <w:rsid w:val="00300EFC"/>
    <w:rsid w:val="00301317"/>
    <w:rsid w:val="003028D1"/>
    <w:rsid w:val="0030321D"/>
    <w:rsid w:val="0030346B"/>
    <w:rsid w:val="003049A1"/>
    <w:rsid w:val="00307B2E"/>
    <w:rsid w:val="00310F1A"/>
    <w:rsid w:val="00311877"/>
    <w:rsid w:val="00311AC7"/>
    <w:rsid w:val="003126D9"/>
    <w:rsid w:val="003127BB"/>
    <w:rsid w:val="00312862"/>
    <w:rsid w:val="00312E03"/>
    <w:rsid w:val="003158AE"/>
    <w:rsid w:val="00315F6D"/>
    <w:rsid w:val="003207DD"/>
    <w:rsid w:val="00321113"/>
    <w:rsid w:val="0032192E"/>
    <w:rsid w:val="00321C7C"/>
    <w:rsid w:val="00323237"/>
    <w:rsid w:val="00324E16"/>
    <w:rsid w:val="00331599"/>
    <w:rsid w:val="00331C60"/>
    <w:rsid w:val="00332EF8"/>
    <w:rsid w:val="003338B4"/>
    <w:rsid w:val="00333E90"/>
    <w:rsid w:val="00334139"/>
    <w:rsid w:val="003409BF"/>
    <w:rsid w:val="003434CF"/>
    <w:rsid w:val="0034448F"/>
    <w:rsid w:val="0034536C"/>
    <w:rsid w:val="00345807"/>
    <w:rsid w:val="003468D3"/>
    <w:rsid w:val="0034727E"/>
    <w:rsid w:val="0035143C"/>
    <w:rsid w:val="003549F5"/>
    <w:rsid w:val="003551F3"/>
    <w:rsid w:val="00355DF8"/>
    <w:rsid w:val="003607DD"/>
    <w:rsid w:val="0036111B"/>
    <w:rsid w:val="003614E4"/>
    <w:rsid w:val="003624D3"/>
    <w:rsid w:val="00364012"/>
    <w:rsid w:val="0036451D"/>
    <w:rsid w:val="00364FB5"/>
    <w:rsid w:val="003653B2"/>
    <w:rsid w:val="00366FD9"/>
    <w:rsid w:val="003675AB"/>
    <w:rsid w:val="003701AD"/>
    <w:rsid w:val="00371121"/>
    <w:rsid w:val="003715E9"/>
    <w:rsid w:val="003717CD"/>
    <w:rsid w:val="0037238C"/>
    <w:rsid w:val="003723B3"/>
    <w:rsid w:val="003731D4"/>
    <w:rsid w:val="003737BE"/>
    <w:rsid w:val="00373FAF"/>
    <w:rsid w:val="0037406C"/>
    <w:rsid w:val="00374362"/>
    <w:rsid w:val="0037476D"/>
    <w:rsid w:val="00376AC6"/>
    <w:rsid w:val="00376C5C"/>
    <w:rsid w:val="00380245"/>
    <w:rsid w:val="00383C90"/>
    <w:rsid w:val="0038453E"/>
    <w:rsid w:val="00386CB8"/>
    <w:rsid w:val="0038704A"/>
    <w:rsid w:val="00387101"/>
    <w:rsid w:val="0039125F"/>
    <w:rsid w:val="00391452"/>
    <w:rsid w:val="00391F28"/>
    <w:rsid w:val="00392C92"/>
    <w:rsid w:val="00395585"/>
    <w:rsid w:val="0039580C"/>
    <w:rsid w:val="003958AB"/>
    <w:rsid w:val="003A0A6A"/>
    <w:rsid w:val="003A1511"/>
    <w:rsid w:val="003A392B"/>
    <w:rsid w:val="003A6AA7"/>
    <w:rsid w:val="003B042C"/>
    <w:rsid w:val="003B0CC0"/>
    <w:rsid w:val="003B1227"/>
    <w:rsid w:val="003B27AA"/>
    <w:rsid w:val="003B2C87"/>
    <w:rsid w:val="003B32D2"/>
    <w:rsid w:val="003B36FC"/>
    <w:rsid w:val="003B44C3"/>
    <w:rsid w:val="003B49BA"/>
    <w:rsid w:val="003B6C13"/>
    <w:rsid w:val="003B6F11"/>
    <w:rsid w:val="003C0460"/>
    <w:rsid w:val="003C0D16"/>
    <w:rsid w:val="003C0E0F"/>
    <w:rsid w:val="003C0F3F"/>
    <w:rsid w:val="003C19BE"/>
    <w:rsid w:val="003C22AB"/>
    <w:rsid w:val="003C29E1"/>
    <w:rsid w:val="003C33F1"/>
    <w:rsid w:val="003C5C12"/>
    <w:rsid w:val="003C7D16"/>
    <w:rsid w:val="003D20DF"/>
    <w:rsid w:val="003D2554"/>
    <w:rsid w:val="003D26B0"/>
    <w:rsid w:val="003D2F84"/>
    <w:rsid w:val="003D400C"/>
    <w:rsid w:val="003D53A4"/>
    <w:rsid w:val="003D591E"/>
    <w:rsid w:val="003D60D2"/>
    <w:rsid w:val="003D7E6E"/>
    <w:rsid w:val="003E0610"/>
    <w:rsid w:val="003E1985"/>
    <w:rsid w:val="003E1BD1"/>
    <w:rsid w:val="003E4538"/>
    <w:rsid w:val="003E6900"/>
    <w:rsid w:val="003E7039"/>
    <w:rsid w:val="003E7F7B"/>
    <w:rsid w:val="003F22CB"/>
    <w:rsid w:val="003F2906"/>
    <w:rsid w:val="003F2C1A"/>
    <w:rsid w:val="003F4D18"/>
    <w:rsid w:val="003F6E06"/>
    <w:rsid w:val="003F6E3A"/>
    <w:rsid w:val="00400408"/>
    <w:rsid w:val="0040044F"/>
    <w:rsid w:val="00401E96"/>
    <w:rsid w:val="0040258A"/>
    <w:rsid w:val="00402661"/>
    <w:rsid w:val="004026A3"/>
    <w:rsid w:val="00402F4A"/>
    <w:rsid w:val="00404292"/>
    <w:rsid w:val="00404B67"/>
    <w:rsid w:val="00404BBF"/>
    <w:rsid w:val="0040513F"/>
    <w:rsid w:val="00407028"/>
    <w:rsid w:val="00410784"/>
    <w:rsid w:val="004108BE"/>
    <w:rsid w:val="0041093D"/>
    <w:rsid w:val="00413A0B"/>
    <w:rsid w:val="004165A4"/>
    <w:rsid w:val="0041734D"/>
    <w:rsid w:val="004260AF"/>
    <w:rsid w:val="00430DC7"/>
    <w:rsid w:val="00434B0A"/>
    <w:rsid w:val="00435C05"/>
    <w:rsid w:val="00436EA3"/>
    <w:rsid w:val="00440166"/>
    <w:rsid w:val="004412E0"/>
    <w:rsid w:val="00441642"/>
    <w:rsid w:val="00441C9D"/>
    <w:rsid w:val="00442726"/>
    <w:rsid w:val="00444682"/>
    <w:rsid w:val="0044476F"/>
    <w:rsid w:val="00444AAE"/>
    <w:rsid w:val="00445545"/>
    <w:rsid w:val="004536F8"/>
    <w:rsid w:val="004543CD"/>
    <w:rsid w:val="00454657"/>
    <w:rsid w:val="004551A8"/>
    <w:rsid w:val="00455201"/>
    <w:rsid w:val="00455E36"/>
    <w:rsid w:val="004568F2"/>
    <w:rsid w:val="00456C6F"/>
    <w:rsid w:val="00456F6A"/>
    <w:rsid w:val="00460907"/>
    <w:rsid w:val="00461627"/>
    <w:rsid w:val="0046302F"/>
    <w:rsid w:val="004632E8"/>
    <w:rsid w:val="00464471"/>
    <w:rsid w:val="004656EA"/>
    <w:rsid w:val="00465B85"/>
    <w:rsid w:val="004669D1"/>
    <w:rsid w:val="00466A20"/>
    <w:rsid w:val="00467612"/>
    <w:rsid w:val="00471055"/>
    <w:rsid w:val="00471F71"/>
    <w:rsid w:val="004724AE"/>
    <w:rsid w:val="00472C9E"/>
    <w:rsid w:val="00472D44"/>
    <w:rsid w:val="0047632C"/>
    <w:rsid w:val="0048216C"/>
    <w:rsid w:val="00482F50"/>
    <w:rsid w:val="0048446C"/>
    <w:rsid w:val="00491358"/>
    <w:rsid w:val="004924B4"/>
    <w:rsid w:val="00493EE1"/>
    <w:rsid w:val="00495310"/>
    <w:rsid w:val="004953E7"/>
    <w:rsid w:val="00495F6B"/>
    <w:rsid w:val="00497BA6"/>
    <w:rsid w:val="004A1176"/>
    <w:rsid w:val="004A3CB5"/>
    <w:rsid w:val="004A42DE"/>
    <w:rsid w:val="004A65B0"/>
    <w:rsid w:val="004B4702"/>
    <w:rsid w:val="004B4B01"/>
    <w:rsid w:val="004B5604"/>
    <w:rsid w:val="004B5972"/>
    <w:rsid w:val="004B70A9"/>
    <w:rsid w:val="004B7CEB"/>
    <w:rsid w:val="004B7F34"/>
    <w:rsid w:val="004C2357"/>
    <w:rsid w:val="004C3FE7"/>
    <w:rsid w:val="004C52DD"/>
    <w:rsid w:val="004C6596"/>
    <w:rsid w:val="004C72D9"/>
    <w:rsid w:val="004C7F5A"/>
    <w:rsid w:val="004D6D2B"/>
    <w:rsid w:val="004E35CE"/>
    <w:rsid w:val="004E46ED"/>
    <w:rsid w:val="004E7896"/>
    <w:rsid w:val="004F0AA2"/>
    <w:rsid w:val="004F1364"/>
    <w:rsid w:val="004F27AF"/>
    <w:rsid w:val="004F39CB"/>
    <w:rsid w:val="004F69AA"/>
    <w:rsid w:val="004F7899"/>
    <w:rsid w:val="0050334A"/>
    <w:rsid w:val="005038A6"/>
    <w:rsid w:val="00503E34"/>
    <w:rsid w:val="00511697"/>
    <w:rsid w:val="00511B6F"/>
    <w:rsid w:val="005121CA"/>
    <w:rsid w:val="005126B3"/>
    <w:rsid w:val="0051417D"/>
    <w:rsid w:val="0051454B"/>
    <w:rsid w:val="005151D6"/>
    <w:rsid w:val="00515577"/>
    <w:rsid w:val="00515B5E"/>
    <w:rsid w:val="005232A4"/>
    <w:rsid w:val="00524B2D"/>
    <w:rsid w:val="00525A9F"/>
    <w:rsid w:val="00526C13"/>
    <w:rsid w:val="0052771E"/>
    <w:rsid w:val="00533045"/>
    <w:rsid w:val="00535CF1"/>
    <w:rsid w:val="00536424"/>
    <w:rsid w:val="00542210"/>
    <w:rsid w:val="00543405"/>
    <w:rsid w:val="005443AF"/>
    <w:rsid w:val="00544758"/>
    <w:rsid w:val="005465B7"/>
    <w:rsid w:val="00546ADB"/>
    <w:rsid w:val="00547DDE"/>
    <w:rsid w:val="00552F7B"/>
    <w:rsid w:val="005546D9"/>
    <w:rsid w:val="00555D49"/>
    <w:rsid w:val="00556668"/>
    <w:rsid w:val="00564950"/>
    <w:rsid w:val="0056558A"/>
    <w:rsid w:val="005662EB"/>
    <w:rsid w:val="005671CA"/>
    <w:rsid w:val="00570A54"/>
    <w:rsid w:val="005763EC"/>
    <w:rsid w:val="00576420"/>
    <w:rsid w:val="00576B37"/>
    <w:rsid w:val="005800C2"/>
    <w:rsid w:val="00583195"/>
    <w:rsid w:val="005832C7"/>
    <w:rsid w:val="00583CDF"/>
    <w:rsid w:val="0058574C"/>
    <w:rsid w:val="00585986"/>
    <w:rsid w:val="005915A3"/>
    <w:rsid w:val="00592B18"/>
    <w:rsid w:val="005941A6"/>
    <w:rsid w:val="0059599B"/>
    <w:rsid w:val="00596AF1"/>
    <w:rsid w:val="005A1184"/>
    <w:rsid w:val="005A1B41"/>
    <w:rsid w:val="005A2C7D"/>
    <w:rsid w:val="005A2DF9"/>
    <w:rsid w:val="005A4003"/>
    <w:rsid w:val="005A4993"/>
    <w:rsid w:val="005A5467"/>
    <w:rsid w:val="005A564D"/>
    <w:rsid w:val="005A6915"/>
    <w:rsid w:val="005A75C6"/>
    <w:rsid w:val="005A7808"/>
    <w:rsid w:val="005B1D82"/>
    <w:rsid w:val="005B2666"/>
    <w:rsid w:val="005B2DD5"/>
    <w:rsid w:val="005B3281"/>
    <w:rsid w:val="005B5084"/>
    <w:rsid w:val="005B6DAE"/>
    <w:rsid w:val="005B7A39"/>
    <w:rsid w:val="005B7AB1"/>
    <w:rsid w:val="005C4172"/>
    <w:rsid w:val="005C54AA"/>
    <w:rsid w:val="005C730C"/>
    <w:rsid w:val="005C7CB6"/>
    <w:rsid w:val="005D0E66"/>
    <w:rsid w:val="005D17FE"/>
    <w:rsid w:val="005D21F7"/>
    <w:rsid w:val="005D424C"/>
    <w:rsid w:val="005D695F"/>
    <w:rsid w:val="005D701F"/>
    <w:rsid w:val="005E1519"/>
    <w:rsid w:val="005E28F3"/>
    <w:rsid w:val="005E31D3"/>
    <w:rsid w:val="005E3B20"/>
    <w:rsid w:val="005E3B74"/>
    <w:rsid w:val="005E609D"/>
    <w:rsid w:val="005F056E"/>
    <w:rsid w:val="005F1D18"/>
    <w:rsid w:val="005F25FB"/>
    <w:rsid w:val="005F2A87"/>
    <w:rsid w:val="005F39AD"/>
    <w:rsid w:val="005F444A"/>
    <w:rsid w:val="005F64CC"/>
    <w:rsid w:val="005F6CC2"/>
    <w:rsid w:val="00600007"/>
    <w:rsid w:val="0060070D"/>
    <w:rsid w:val="006008C3"/>
    <w:rsid w:val="00602753"/>
    <w:rsid w:val="006038B8"/>
    <w:rsid w:val="00605901"/>
    <w:rsid w:val="006062AB"/>
    <w:rsid w:val="00607A53"/>
    <w:rsid w:val="00607D07"/>
    <w:rsid w:val="0061098D"/>
    <w:rsid w:val="006128A7"/>
    <w:rsid w:val="00612A93"/>
    <w:rsid w:val="00613268"/>
    <w:rsid w:val="00613E85"/>
    <w:rsid w:val="00616E39"/>
    <w:rsid w:val="0062326E"/>
    <w:rsid w:val="006247CB"/>
    <w:rsid w:val="006262C1"/>
    <w:rsid w:val="006329AF"/>
    <w:rsid w:val="00632B3F"/>
    <w:rsid w:val="00633C0C"/>
    <w:rsid w:val="0063517E"/>
    <w:rsid w:val="006365E8"/>
    <w:rsid w:val="00637401"/>
    <w:rsid w:val="00642242"/>
    <w:rsid w:val="00642889"/>
    <w:rsid w:val="00642FB4"/>
    <w:rsid w:val="006431E7"/>
    <w:rsid w:val="00644F78"/>
    <w:rsid w:val="00644FB9"/>
    <w:rsid w:val="00647803"/>
    <w:rsid w:val="00650D73"/>
    <w:rsid w:val="00655619"/>
    <w:rsid w:val="00655D19"/>
    <w:rsid w:val="0065647F"/>
    <w:rsid w:val="00657073"/>
    <w:rsid w:val="006572D6"/>
    <w:rsid w:val="00661367"/>
    <w:rsid w:val="00662360"/>
    <w:rsid w:val="006625EF"/>
    <w:rsid w:val="00662CC2"/>
    <w:rsid w:val="006633E6"/>
    <w:rsid w:val="006638B2"/>
    <w:rsid w:val="00664CCD"/>
    <w:rsid w:val="00665B62"/>
    <w:rsid w:val="00672402"/>
    <w:rsid w:val="00672C37"/>
    <w:rsid w:val="00673519"/>
    <w:rsid w:val="00674F80"/>
    <w:rsid w:val="00681062"/>
    <w:rsid w:val="00681B39"/>
    <w:rsid w:val="00683EEE"/>
    <w:rsid w:val="00684E6F"/>
    <w:rsid w:val="00686A3B"/>
    <w:rsid w:val="006873AB"/>
    <w:rsid w:val="00687622"/>
    <w:rsid w:val="00687DC0"/>
    <w:rsid w:val="006900F5"/>
    <w:rsid w:val="00690CAF"/>
    <w:rsid w:val="006912ED"/>
    <w:rsid w:val="006921DE"/>
    <w:rsid w:val="00694B04"/>
    <w:rsid w:val="0069661E"/>
    <w:rsid w:val="006978EE"/>
    <w:rsid w:val="006A0752"/>
    <w:rsid w:val="006A124D"/>
    <w:rsid w:val="006A2AEA"/>
    <w:rsid w:val="006A3C23"/>
    <w:rsid w:val="006A5749"/>
    <w:rsid w:val="006A59DF"/>
    <w:rsid w:val="006A5E33"/>
    <w:rsid w:val="006A71EE"/>
    <w:rsid w:val="006A78EC"/>
    <w:rsid w:val="006B19C4"/>
    <w:rsid w:val="006B2398"/>
    <w:rsid w:val="006B2947"/>
    <w:rsid w:val="006B39B1"/>
    <w:rsid w:val="006B4552"/>
    <w:rsid w:val="006B4A9E"/>
    <w:rsid w:val="006B6017"/>
    <w:rsid w:val="006B63B2"/>
    <w:rsid w:val="006B765E"/>
    <w:rsid w:val="006B7D1F"/>
    <w:rsid w:val="006C046A"/>
    <w:rsid w:val="006C1191"/>
    <w:rsid w:val="006C1AEB"/>
    <w:rsid w:val="006C1BD6"/>
    <w:rsid w:val="006C20DD"/>
    <w:rsid w:val="006C255B"/>
    <w:rsid w:val="006C2D0E"/>
    <w:rsid w:val="006C63F7"/>
    <w:rsid w:val="006D0513"/>
    <w:rsid w:val="006D236D"/>
    <w:rsid w:val="006D29A2"/>
    <w:rsid w:val="006D33EB"/>
    <w:rsid w:val="006D3608"/>
    <w:rsid w:val="006D7526"/>
    <w:rsid w:val="006D7568"/>
    <w:rsid w:val="006E0E97"/>
    <w:rsid w:val="006E3A89"/>
    <w:rsid w:val="006E3B09"/>
    <w:rsid w:val="006E5210"/>
    <w:rsid w:val="006E52F6"/>
    <w:rsid w:val="006E6C10"/>
    <w:rsid w:val="006E71C6"/>
    <w:rsid w:val="006E75FA"/>
    <w:rsid w:val="006F0E72"/>
    <w:rsid w:val="006F337B"/>
    <w:rsid w:val="006F3C44"/>
    <w:rsid w:val="006F619A"/>
    <w:rsid w:val="006F7048"/>
    <w:rsid w:val="006F770A"/>
    <w:rsid w:val="00700B6F"/>
    <w:rsid w:val="00700C84"/>
    <w:rsid w:val="007029E8"/>
    <w:rsid w:val="0070373A"/>
    <w:rsid w:val="007045D6"/>
    <w:rsid w:val="00704947"/>
    <w:rsid w:val="00707619"/>
    <w:rsid w:val="007100A9"/>
    <w:rsid w:val="00712E51"/>
    <w:rsid w:val="007164D3"/>
    <w:rsid w:val="0072050B"/>
    <w:rsid w:val="007226CF"/>
    <w:rsid w:val="00722A52"/>
    <w:rsid w:val="00725140"/>
    <w:rsid w:val="00726E9D"/>
    <w:rsid w:val="007333AE"/>
    <w:rsid w:val="007362CF"/>
    <w:rsid w:val="00740919"/>
    <w:rsid w:val="0074097A"/>
    <w:rsid w:val="00741B8E"/>
    <w:rsid w:val="00742732"/>
    <w:rsid w:val="007429BC"/>
    <w:rsid w:val="00750149"/>
    <w:rsid w:val="00752049"/>
    <w:rsid w:val="007522CA"/>
    <w:rsid w:val="007523C4"/>
    <w:rsid w:val="0075282F"/>
    <w:rsid w:val="00754C28"/>
    <w:rsid w:val="00757060"/>
    <w:rsid w:val="00760C2F"/>
    <w:rsid w:val="00760FFC"/>
    <w:rsid w:val="007614E7"/>
    <w:rsid w:val="007622AF"/>
    <w:rsid w:val="007652BC"/>
    <w:rsid w:val="007655BE"/>
    <w:rsid w:val="00765A8A"/>
    <w:rsid w:val="00766A6E"/>
    <w:rsid w:val="00767D2A"/>
    <w:rsid w:val="00771CF8"/>
    <w:rsid w:val="00772424"/>
    <w:rsid w:val="00772BC2"/>
    <w:rsid w:val="00773999"/>
    <w:rsid w:val="00773D37"/>
    <w:rsid w:val="00773F22"/>
    <w:rsid w:val="00774281"/>
    <w:rsid w:val="00774707"/>
    <w:rsid w:val="00775332"/>
    <w:rsid w:val="00780AA0"/>
    <w:rsid w:val="00781258"/>
    <w:rsid w:val="00782B7B"/>
    <w:rsid w:val="00782E1A"/>
    <w:rsid w:val="007833FE"/>
    <w:rsid w:val="007846AF"/>
    <w:rsid w:val="007856E1"/>
    <w:rsid w:val="00791212"/>
    <w:rsid w:val="007925FE"/>
    <w:rsid w:val="00792713"/>
    <w:rsid w:val="00792BA5"/>
    <w:rsid w:val="0079489B"/>
    <w:rsid w:val="00795404"/>
    <w:rsid w:val="00795F36"/>
    <w:rsid w:val="00796785"/>
    <w:rsid w:val="007A1419"/>
    <w:rsid w:val="007A6C97"/>
    <w:rsid w:val="007A783E"/>
    <w:rsid w:val="007A78F6"/>
    <w:rsid w:val="007B08D1"/>
    <w:rsid w:val="007B09A8"/>
    <w:rsid w:val="007B13BA"/>
    <w:rsid w:val="007B34E1"/>
    <w:rsid w:val="007B4925"/>
    <w:rsid w:val="007B49A8"/>
    <w:rsid w:val="007B51F8"/>
    <w:rsid w:val="007B5272"/>
    <w:rsid w:val="007B6282"/>
    <w:rsid w:val="007B6FE7"/>
    <w:rsid w:val="007B77B3"/>
    <w:rsid w:val="007C03EB"/>
    <w:rsid w:val="007C1BF7"/>
    <w:rsid w:val="007C3F6A"/>
    <w:rsid w:val="007C5C69"/>
    <w:rsid w:val="007C6A88"/>
    <w:rsid w:val="007C7C8A"/>
    <w:rsid w:val="007D014F"/>
    <w:rsid w:val="007D4D6C"/>
    <w:rsid w:val="007D51F1"/>
    <w:rsid w:val="007D5A54"/>
    <w:rsid w:val="007D722E"/>
    <w:rsid w:val="007D74B1"/>
    <w:rsid w:val="007D79B7"/>
    <w:rsid w:val="007E22C3"/>
    <w:rsid w:val="007E5917"/>
    <w:rsid w:val="007E604F"/>
    <w:rsid w:val="007E682C"/>
    <w:rsid w:val="007F0E3A"/>
    <w:rsid w:val="007F486C"/>
    <w:rsid w:val="007F4D71"/>
    <w:rsid w:val="007F6DC9"/>
    <w:rsid w:val="007F75F8"/>
    <w:rsid w:val="007F76A3"/>
    <w:rsid w:val="00801F5C"/>
    <w:rsid w:val="00804C28"/>
    <w:rsid w:val="00804D26"/>
    <w:rsid w:val="008068BD"/>
    <w:rsid w:val="008072DC"/>
    <w:rsid w:val="00807457"/>
    <w:rsid w:val="008129C7"/>
    <w:rsid w:val="008137BF"/>
    <w:rsid w:val="008147E1"/>
    <w:rsid w:val="008151D7"/>
    <w:rsid w:val="00823467"/>
    <w:rsid w:val="0082684D"/>
    <w:rsid w:val="00830302"/>
    <w:rsid w:val="00830CB5"/>
    <w:rsid w:val="008325E2"/>
    <w:rsid w:val="00833804"/>
    <w:rsid w:val="00836C5C"/>
    <w:rsid w:val="008374DC"/>
    <w:rsid w:val="00841C66"/>
    <w:rsid w:val="008473B4"/>
    <w:rsid w:val="008476A2"/>
    <w:rsid w:val="00847B52"/>
    <w:rsid w:val="0085090E"/>
    <w:rsid w:val="00851674"/>
    <w:rsid w:val="00852DB6"/>
    <w:rsid w:val="00852E47"/>
    <w:rsid w:val="008548DC"/>
    <w:rsid w:val="00855DA5"/>
    <w:rsid w:val="008602CB"/>
    <w:rsid w:val="00860DA8"/>
    <w:rsid w:val="00861281"/>
    <w:rsid w:val="008623A1"/>
    <w:rsid w:val="00862572"/>
    <w:rsid w:val="00862AB5"/>
    <w:rsid w:val="008648AC"/>
    <w:rsid w:val="00865679"/>
    <w:rsid w:val="008659E5"/>
    <w:rsid w:val="00867159"/>
    <w:rsid w:val="008676F1"/>
    <w:rsid w:val="00872658"/>
    <w:rsid w:val="00877CA9"/>
    <w:rsid w:val="00877D8C"/>
    <w:rsid w:val="008801E4"/>
    <w:rsid w:val="00880570"/>
    <w:rsid w:val="00880AB1"/>
    <w:rsid w:val="008810F9"/>
    <w:rsid w:val="00881C8F"/>
    <w:rsid w:val="00882D82"/>
    <w:rsid w:val="00883B73"/>
    <w:rsid w:val="00885CE6"/>
    <w:rsid w:val="008862E7"/>
    <w:rsid w:val="00886357"/>
    <w:rsid w:val="0088658D"/>
    <w:rsid w:val="00887659"/>
    <w:rsid w:val="00887DA2"/>
    <w:rsid w:val="00890EF9"/>
    <w:rsid w:val="00893ED5"/>
    <w:rsid w:val="008949AC"/>
    <w:rsid w:val="0089508E"/>
    <w:rsid w:val="00897A04"/>
    <w:rsid w:val="008A165F"/>
    <w:rsid w:val="008A3410"/>
    <w:rsid w:val="008A5070"/>
    <w:rsid w:val="008A5449"/>
    <w:rsid w:val="008A63FA"/>
    <w:rsid w:val="008A7F6D"/>
    <w:rsid w:val="008B4E45"/>
    <w:rsid w:val="008B546F"/>
    <w:rsid w:val="008B5ECA"/>
    <w:rsid w:val="008B616B"/>
    <w:rsid w:val="008C0EEB"/>
    <w:rsid w:val="008C0F77"/>
    <w:rsid w:val="008C1570"/>
    <w:rsid w:val="008C26F5"/>
    <w:rsid w:val="008C2737"/>
    <w:rsid w:val="008C2DC7"/>
    <w:rsid w:val="008C4DCC"/>
    <w:rsid w:val="008C65A5"/>
    <w:rsid w:val="008C698D"/>
    <w:rsid w:val="008D08DE"/>
    <w:rsid w:val="008D2550"/>
    <w:rsid w:val="008D2CC3"/>
    <w:rsid w:val="008D474C"/>
    <w:rsid w:val="008D59BC"/>
    <w:rsid w:val="008D67D3"/>
    <w:rsid w:val="008D6E4C"/>
    <w:rsid w:val="008D73CA"/>
    <w:rsid w:val="008D78FA"/>
    <w:rsid w:val="008D7A5A"/>
    <w:rsid w:val="008E2F2E"/>
    <w:rsid w:val="008E469F"/>
    <w:rsid w:val="008E50A5"/>
    <w:rsid w:val="008E59CB"/>
    <w:rsid w:val="008E5B09"/>
    <w:rsid w:val="008E634F"/>
    <w:rsid w:val="008E704A"/>
    <w:rsid w:val="008F12CF"/>
    <w:rsid w:val="008F371E"/>
    <w:rsid w:val="008F4503"/>
    <w:rsid w:val="008F482B"/>
    <w:rsid w:val="008F6315"/>
    <w:rsid w:val="008F6D1B"/>
    <w:rsid w:val="009004CF"/>
    <w:rsid w:val="009011E4"/>
    <w:rsid w:val="0090275B"/>
    <w:rsid w:val="009037E7"/>
    <w:rsid w:val="00905053"/>
    <w:rsid w:val="00905170"/>
    <w:rsid w:val="0090518C"/>
    <w:rsid w:val="00907FC5"/>
    <w:rsid w:val="0091121D"/>
    <w:rsid w:val="009112B7"/>
    <w:rsid w:val="00911779"/>
    <w:rsid w:val="00912A5E"/>
    <w:rsid w:val="00912DFB"/>
    <w:rsid w:val="00914F34"/>
    <w:rsid w:val="009229EC"/>
    <w:rsid w:val="00923C0A"/>
    <w:rsid w:val="00924138"/>
    <w:rsid w:val="00924477"/>
    <w:rsid w:val="00924733"/>
    <w:rsid w:val="009251A4"/>
    <w:rsid w:val="00925DDB"/>
    <w:rsid w:val="009269C0"/>
    <w:rsid w:val="009279E1"/>
    <w:rsid w:val="00931090"/>
    <w:rsid w:val="00931127"/>
    <w:rsid w:val="00933200"/>
    <w:rsid w:val="009350BD"/>
    <w:rsid w:val="00935943"/>
    <w:rsid w:val="00936F01"/>
    <w:rsid w:val="00937516"/>
    <w:rsid w:val="009377E2"/>
    <w:rsid w:val="009406BD"/>
    <w:rsid w:val="0094139D"/>
    <w:rsid w:val="00942128"/>
    <w:rsid w:val="00942168"/>
    <w:rsid w:val="009441E9"/>
    <w:rsid w:val="0094492A"/>
    <w:rsid w:val="00944A3D"/>
    <w:rsid w:val="00945758"/>
    <w:rsid w:val="00945D38"/>
    <w:rsid w:val="00947583"/>
    <w:rsid w:val="0095258E"/>
    <w:rsid w:val="0095344E"/>
    <w:rsid w:val="00955907"/>
    <w:rsid w:val="009562F6"/>
    <w:rsid w:val="009568CB"/>
    <w:rsid w:val="00957E3A"/>
    <w:rsid w:val="0096018B"/>
    <w:rsid w:val="00961C7F"/>
    <w:rsid w:val="00963DD8"/>
    <w:rsid w:val="00966529"/>
    <w:rsid w:val="00966BFA"/>
    <w:rsid w:val="00967C8D"/>
    <w:rsid w:val="00967CF3"/>
    <w:rsid w:val="00971849"/>
    <w:rsid w:val="009722A1"/>
    <w:rsid w:val="00974A7C"/>
    <w:rsid w:val="009767DF"/>
    <w:rsid w:val="00976A8D"/>
    <w:rsid w:val="00980690"/>
    <w:rsid w:val="009808BE"/>
    <w:rsid w:val="0098291D"/>
    <w:rsid w:val="00984525"/>
    <w:rsid w:val="00985721"/>
    <w:rsid w:val="00986E89"/>
    <w:rsid w:val="00986FD6"/>
    <w:rsid w:val="0098723C"/>
    <w:rsid w:val="00991790"/>
    <w:rsid w:val="00992067"/>
    <w:rsid w:val="0099299F"/>
    <w:rsid w:val="00994F9C"/>
    <w:rsid w:val="00995357"/>
    <w:rsid w:val="009955DC"/>
    <w:rsid w:val="009963E2"/>
    <w:rsid w:val="0099675D"/>
    <w:rsid w:val="009A08AE"/>
    <w:rsid w:val="009A0AC1"/>
    <w:rsid w:val="009A3853"/>
    <w:rsid w:val="009A387C"/>
    <w:rsid w:val="009A459C"/>
    <w:rsid w:val="009A4B11"/>
    <w:rsid w:val="009A4BEB"/>
    <w:rsid w:val="009A52E5"/>
    <w:rsid w:val="009A5A2E"/>
    <w:rsid w:val="009A693D"/>
    <w:rsid w:val="009A758D"/>
    <w:rsid w:val="009A7664"/>
    <w:rsid w:val="009B1079"/>
    <w:rsid w:val="009B107B"/>
    <w:rsid w:val="009B2870"/>
    <w:rsid w:val="009B3688"/>
    <w:rsid w:val="009B6655"/>
    <w:rsid w:val="009C00A0"/>
    <w:rsid w:val="009C0A62"/>
    <w:rsid w:val="009C0EB1"/>
    <w:rsid w:val="009C1716"/>
    <w:rsid w:val="009C6670"/>
    <w:rsid w:val="009C7E3B"/>
    <w:rsid w:val="009D045A"/>
    <w:rsid w:val="009D06E3"/>
    <w:rsid w:val="009D1BB4"/>
    <w:rsid w:val="009E1EAF"/>
    <w:rsid w:val="009E3FBB"/>
    <w:rsid w:val="009E5209"/>
    <w:rsid w:val="009E5F65"/>
    <w:rsid w:val="009E7228"/>
    <w:rsid w:val="009E7F15"/>
    <w:rsid w:val="009F0467"/>
    <w:rsid w:val="009F075D"/>
    <w:rsid w:val="009F2071"/>
    <w:rsid w:val="009F3212"/>
    <w:rsid w:val="009F372F"/>
    <w:rsid w:val="009F47F7"/>
    <w:rsid w:val="009F4D94"/>
    <w:rsid w:val="009F51AE"/>
    <w:rsid w:val="009F62E4"/>
    <w:rsid w:val="009F7C41"/>
    <w:rsid w:val="00A01A51"/>
    <w:rsid w:val="00A03B11"/>
    <w:rsid w:val="00A0516B"/>
    <w:rsid w:val="00A05566"/>
    <w:rsid w:val="00A0577F"/>
    <w:rsid w:val="00A05B44"/>
    <w:rsid w:val="00A11C81"/>
    <w:rsid w:val="00A128C6"/>
    <w:rsid w:val="00A12F71"/>
    <w:rsid w:val="00A16123"/>
    <w:rsid w:val="00A1664C"/>
    <w:rsid w:val="00A16D95"/>
    <w:rsid w:val="00A179E5"/>
    <w:rsid w:val="00A220C8"/>
    <w:rsid w:val="00A23E8E"/>
    <w:rsid w:val="00A242F1"/>
    <w:rsid w:val="00A25621"/>
    <w:rsid w:val="00A25BD0"/>
    <w:rsid w:val="00A30830"/>
    <w:rsid w:val="00A31811"/>
    <w:rsid w:val="00A33507"/>
    <w:rsid w:val="00A34873"/>
    <w:rsid w:val="00A35B11"/>
    <w:rsid w:val="00A35C11"/>
    <w:rsid w:val="00A35F6C"/>
    <w:rsid w:val="00A3701F"/>
    <w:rsid w:val="00A41861"/>
    <w:rsid w:val="00A42BDB"/>
    <w:rsid w:val="00A445F4"/>
    <w:rsid w:val="00A46733"/>
    <w:rsid w:val="00A47537"/>
    <w:rsid w:val="00A47B0D"/>
    <w:rsid w:val="00A5046E"/>
    <w:rsid w:val="00A5093C"/>
    <w:rsid w:val="00A50E31"/>
    <w:rsid w:val="00A51623"/>
    <w:rsid w:val="00A520F2"/>
    <w:rsid w:val="00A55AF3"/>
    <w:rsid w:val="00A56C96"/>
    <w:rsid w:val="00A57A7D"/>
    <w:rsid w:val="00A57CC1"/>
    <w:rsid w:val="00A57D69"/>
    <w:rsid w:val="00A601C0"/>
    <w:rsid w:val="00A619F2"/>
    <w:rsid w:val="00A63E7C"/>
    <w:rsid w:val="00A65B9B"/>
    <w:rsid w:val="00A66BBA"/>
    <w:rsid w:val="00A705C1"/>
    <w:rsid w:val="00A73A33"/>
    <w:rsid w:val="00A7604C"/>
    <w:rsid w:val="00A765DE"/>
    <w:rsid w:val="00A7747C"/>
    <w:rsid w:val="00A80DF7"/>
    <w:rsid w:val="00A824F5"/>
    <w:rsid w:val="00A828A7"/>
    <w:rsid w:val="00A82CB7"/>
    <w:rsid w:val="00A84670"/>
    <w:rsid w:val="00A8619B"/>
    <w:rsid w:val="00A87A0E"/>
    <w:rsid w:val="00A90D8E"/>
    <w:rsid w:val="00A93F30"/>
    <w:rsid w:val="00A9454F"/>
    <w:rsid w:val="00A95859"/>
    <w:rsid w:val="00A967AF"/>
    <w:rsid w:val="00AA097F"/>
    <w:rsid w:val="00AA23DF"/>
    <w:rsid w:val="00AA2704"/>
    <w:rsid w:val="00AA42C7"/>
    <w:rsid w:val="00AA627C"/>
    <w:rsid w:val="00AA7D02"/>
    <w:rsid w:val="00AB0211"/>
    <w:rsid w:val="00AB0D2E"/>
    <w:rsid w:val="00AB0D9C"/>
    <w:rsid w:val="00AB0FC3"/>
    <w:rsid w:val="00AB1625"/>
    <w:rsid w:val="00AB17EA"/>
    <w:rsid w:val="00AB2936"/>
    <w:rsid w:val="00AB3BB1"/>
    <w:rsid w:val="00AB3C38"/>
    <w:rsid w:val="00AB5CFE"/>
    <w:rsid w:val="00AB61CE"/>
    <w:rsid w:val="00AB68F6"/>
    <w:rsid w:val="00AB7323"/>
    <w:rsid w:val="00AC1666"/>
    <w:rsid w:val="00AC4811"/>
    <w:rsid w:val="00AC49A0"/>
    <w:rsid w:val="00AC49F2"/>
    <w:rsid w:val="00AC5670"/>
    <w:rsid w:val="00AC5723"/>
    <w:rsid w:val="00AC5ECF"/>
    <w:rsid w:val="00AC6A25"/>
    <w:rsid w:val="00AD027C"/>
    <w:rsid w:val="00AD07B7"/>
    <w:rsid w:val="00AD26E8"/>
    <w:rsid w:val="00AD2D17"/>
    <w:rsid w:val="00AD3F71"/>
    <w:rsid w:val="00AD4A7D"/>
    <w:rsid w:val="00AD78AE"/>
    <w:rsid w:val="00AE059F"/>
    <w:rsid w:val="00AE06EE"/>
    <w:rsid w:val="00AE10CA"/>
    <w:rsid w:val="00AE3B5B"/>
    <w:rsid w:val="00AE3EB6"/>
    <w:rsid w:val="00AE50C4"/>
    <w:rsid w:val="00AE686D"/>
    <w:rsid w:val="00AF02A4"/>
    <w:rsid w:val="00AF19B0"/>
    <w:rsid w:val="00AF64A7"/>
    <w:rsid w:val="00AF6B5B"/>
    <w:rsid w:val="00B0098E"/>
    <w:rsid w:val="00B02445"/>
    <w:rsid w:val="00B027CD"/>
    <w:rsid w:val="00B10304"/>
    <w:rsid w:val="00B1090F"/>
    <w:rsid w:val="00B11640"/>
    <w:rsid w:val="00B14760"/>
    <w:rsid w:val="00B14DDB"/>
    <w:rsid w:val="00B157C8"/>
    <w:rsid w:val="00B17B18"/>
    <w:rsid w:val="00B17D79"/>
    <w:rsid w:val="00B208D8"/>
    <w:rsid w:val="00B20ABB"/>
    <w:rsid w:val="00B211DB"/>
    <w:rsid w:val="00B21F83"/>
    <w:rsid w:val="00B242AA"/>
    <w:rsid w:val="00B2487C"/>
    <w:rsid w:val="00B264D1"/>
    <w:rsid w:val="00B274F4"/>
    <w:rsid w:val="00B27940"/>
    <w:rsid w:val="00B27A75"/>
    <w:rsid w:val="00B32C58"/>
    <w:rsid w:val="00B33C04"/>
    <w:rsid w:val="00B345F3"/>
    <w:rsid w:val="00B349D0"/>
    <w:rsid w:val="00B35CE0"/>
    <w:rsid w:val="00B367E7"/>
    <w:rsid w:val="00B37D92"/>
    <w:rsid w:val="00B404D0"/>
    <w:rsid w:val="00B419F3"/>
    <w:rsid w:val="00B4285E"/>
    <w:rsid w:val="00B44163"/>
    <w:rsid w:val="00B44537"/>
    <w:rsid w:val="00B449AF"/>
    <w:rsid w:val="00B44D1B"/>
    <w:rsid w:val="00B4678D"/>
    <w:rsid w:val="00B47715"/>
    <w:rsid w:val="00B5165D"/>
    <w:rsid w:val="00B543B0"/>
    <w:rsid w:val="00B5526B"/>
    <w:rsid w:val="00B55CB3"/>
    <w:rsid w:val="00B56674"/>
    <w:rsid w:val="00B57FAF"/>
    <w:rsid w:val="00B600A5"/>
    <w:rsid w:val="00B63405"/>
    <w:rsid w:val="00B64500"/>
    <w:rsid w:val="00B64B78"/>
    <w:rsid w:val="00B65512"/>
    <w:rsid w:val="00B65A27"/>
    <w:rsid w:val="00B67A07"/>
    <w:rsid w:val="00B70E48"/>
    <w:rsid w:val="00B71588"/>
    <w:rsid w:val="00B71754"/>
    <w:rsid w:val="00B720E7"/>
    <w:rsid w:val="00B7222C"/>
    <w:rsid w:val="00B72DF4"/>
    <w:rsid w:val="00B7313D"/>
    <w:rsid w:val="00B77457"/>
    <w:rsid w:val="00B84A22"/>
    <w:rsid w:val="00B8795F"/>
    <w:rsid w:val="00B906ED"/>
    <w:rsid w:val="00B90D1A"/>
    <w:rsid w:val="00B927FC"/>
    <w:rsid w:val="00B929CD"/>
    <w:rsid w:val="00B92BE8"/>
    <w:rsid w:val="00B9617C"/>
    <w:rsid w:val="00B97DC9"/>
    <w:rsid w:val="00BA010E"/>
    <w:rsid w:val="00BA0A10"/>
    <w:rsid w:val="00BA43FE"/>
    <w:rsid w:val="00BA48A8"/>
    <w:rsid w:val="00BA779F"/>
    <w:rsid w:val="00BB0CE3"/>
    <w:rsid w:val="00BB1879"/>
    <w:rsid w:val="00BB19C0"/>
    <w:rsid w:val="00BB2204"/>
    <w:rsid w:val="00BB2C91"/>
    <w:rsid w:val="00BB6583"/>
    <w:rsid w:val="00BC121F"/>
    <w:rsid w:val="00BC29F0"/>
    <w:rsid w:val="00BC4ECE"/>
    <w:rsid w:val="00BC5659"/>
    <w:rsid w:val="00BC5804"/>
    <w:rsid w:val="00BC688E"/>
    <w:rsid w:val="00BC6A51"/>
    <w:rsid w:val="00BD0156"/>
    <w:rsid w:val="00BD2B61"/>
    <w:rsid w:val="00BD417B"/>
    <w:rsid w:val="00BD4273"/>
    <w:rsid w:val="00BD749B"/>
    <w:rsid w:val="00BD7C94"/>
    <w:rsid w:val="00BE3838"/>
    <w:rsid w:val="00BE5318"/>
    <w:rsid w:val="00BF02FC"/>
    <w:rsid w:val="00BF0A92"/>
    <w:rsid w:val="00BF1B42"/>
    <w:rsid w:val="00BF3138"/>
    <w:rsid w:val="00BF38D9"/>
    <w:rsid w:val="00BF3ADC"/>
    <w:rsid w:val="00BF6084"/>
    <w:rsid w:val="00BF756D"/>
    <w:rsid w:val="00BF7F95"/>
    <w:rsid w:val="00C00B00"/>
    <w:rsid w:val="00C02CE8"/>
    <w:rsid w:val="00C03545"/>
    <w:rsid w:val="00C03E0F"/>
    <w:rsid w:val="00C07B76"/>
    <w:rsid w:val="00C07E3D"/>
    <w:rsid w:val="00C1013E"/>
    <w:rsid w:val="00C11BC3"/>
    <w:rsid w:val="00C1265C"/>
    <w:rsid w:val="00C168FC"/>
    <w:rsid w:val="00C2077C"/>
    <w:rsid w:val="00C219D0"/>
    <w:rsid w:val="00C256F9"/>
    <w:rsid w:val="00C261B2"/>
    <w:rsid w:val="00C26955"/>
    <w:rsid w:val="00C313A3"/>
    <w:rsid w:val="00C31FB5"/>
    <w:rsid w:val="00C33B60"/>
    <w:rsid w:val="00C33BAF"/>
    <w:rsid w:val="00C4155C"/>
    <w:rsid w:val="00C4413F"/>
    <w:rsid w:val="00C44E7A"/>
    <w:rsid w:val="00C45C4F"/>
    <w:rsid w:val="00C50D51"/>
    <w:rsid w:val="00C53B93"/>
    <w:rsid w:val="00C603CA"/>
    <w:rsid w:val="00C60BED"/>
    <w:rsid w:val="00C647A3"/>
    <w:rsid w:val="00C64A2C"/>
    <w:rsid w:val="00C64F23"/>
    <w:rsid w:val="00C65AEC"/>
    <w:rsid w:val="00C67BB3"/>
    <w:rsid w:val="00C707C1"/>
    <w:rsid w:val="00C70F1E"/>
    <w:rsid w:val="00C71548"/>
    <w:rsid w:val="00C71B1F"/>
    <w:rsid w:val="00C734A0"/>
    <w:rsid w:val="00C7357E"/>
    <w:rsid w:val="00C759D7"/>
    <w:rsid w:val="00C81416"/>
    <w:rsid w:val="00C81D0F"/>
    <w:rsid w:val="00C830D8"/>
    <w:rsid w:val="00C8330A"/>
    <w:rsid w:val="00C834BD"/>
    <w:rsid w:val="00C856D1"/>
    <w:rsid w:val="00C86E67"/>
    <w:rsid w:val="00C8709B"/>
    <w:rsid w:val="00C87876"/>
    <w:rsid w:val="00C900C6"/>
    <w:rsid w:val="00C94776"/>
    <w:rsid w:val="00C951F1"/>
    <w:rsid w:val="00C95FA7"/>
    <w:rsid w:val="00C96E39"/>
    <w:rsid w:val="00CA1F60"/>
    <w:rsid w:val="00CA2BF9"/>
    <w:rsid w:val="00CA3FD7"/>
    <w:rsid w:val="00CA437D"/>
    <w:rsid w:val="00CA457E"/>
    <w:rsid w:val="00CA6C48"/>
    <w:rsid w:val="00CA72EA"/>
    <w:rsid w:val="00CB00CB"/>
    <w:rsid w:val="00CB01DB"/>
    <w:rsid w:val="00CB0355"/>
    <w:rsid w:val="00CB03D9"/>
    <w:rsid w:val="00CB203E"/>
    <w:rsid w:val="00CB26B8"/>
    <w:rsid w:val="00CB4BC3"/>
    <w:rsid w:val="00CB5706"/>
    <w:rsid w:val="00CB6FC3"/>
    <w:rsid w:val="00CB7CC9"/>
    <w:rsid w:val="00CC1B3E"/>
    <w:rsid w:val="00CC2BED"/>
    <w:rsid w:val="00CC6B90"/>
    <w:rsid w:val="00CD1ECE"/>
    <w:rsid w:val="00CD54A9"/>
    <w:rsid w:val="00CD57AC"/>
    <w:rsid w:val="00CD793C"/>
    <w:rsid w:val="00CE010F"/>
    <w:rsid w:val="00CE053B"/>
    <w:rsid w:val="00CE09A8"/>
    <w:rsid w:val="00CE36C2"/>
    <w:rsid w:val="00CE381E"/>
    <w:rsid w:val="00CE4F73"/>
    <w:rsid w:val="00CE6C90"/>
    <w:rsid w:val="00CF18DE"/>
    <w:rsid w:val="00CF1C24"/>
    <w:rsid w:val="00CF2EA2"/>
    <w:rsid w:val="00CF40DB"/>
    <w:rsid w:val="00CF6D74"/>
    <w:rsid w:val="00CF6EA7"/>
    <w:rsid w:val="00D02E48"/>
    <w:rsid w:val="00D0359B"/>
    <w:rsid w:val="00D047BC"/>
    <w:rsid w:val="00D04C96"/>
    <w:rsid w:val="00D05360"/>
    <w:rsid w:val="00D07856"/>
    <w:rsid w:val="00D07C29"/>
    <w:rsid w:val="00D105F0"/>
    <w:rsid w:val="00D119AF"/>
    <w:rsid w:val="00D12B5B"/>
    <w:rsid w:val="00D13BB7"/>
    <w:rsid w:val="00D14D3A"/>
    <w:rsid w:val="00D20B55"/>
    <w:rsid w:val="00D21A3C"/>
    <w:rsid w:val="00D235EA"/>
    <w:rsid w:val="00D24A95"/>
    <w:rsid w:val="00D2641E"/>
    <w:rsid w:val="00D307DE"/>
    <w:rsid w:val="00D31DA5"/>
    <w:rsid w:val="00D32649"/>
    <w:rsid w:val="00D342BF"/>
    <w:rsid w:val="00D34E6D"/>
    <w:rsid w:val="00D359DD"/>
    <w:rsid w:val="00D36034"/>
    <w:rsid w:val="00D36602"/>
    <w:rsid w:val="00D36D4C"/>
    <w:rsid w:val="00D37868"/>
    <w:rsid w:val="00D4224B"/>
    <w:rsid w:val="00D44383"/>
    <w:rsid w:val="00D44782"/>
    <w:rsid w:val="00D45071"/>
    <w:rsid w:val="00D4647F"/>
    <w:rsid w:val="00D47105"/>
    <w:rsid w:val="00D4721D"/>
    <w:rsid w:val="00D50EA7"/>
    <w:rsid w:val="00D545E8"/>
    <w:rsid w:val="00D55164"/>
    <w:rsid w:val="00D55E00"/>
    <w:rsid w:val="00D568CD"/>
    <w:rsid w:val="00D56DDE"/>
    <w:rsid w:val="00D57C97"/>
    <w:rsid w:val="00D6002F"/>
    <w:rsid w:val="00D60ED2"/>
    <w:rsid w:val="00D61C52"/>
    <w:rsid w:val="00D6293C"/>
    <w:rsid w:val="00D639FF"/>
    <w:rsid w:val="00D65251"/>
    <w:rsid w:val="00D65921"/>
    <w:rsid w:val="00D7069D"/>
    <w:rsid w:val="00D70C42"/>
    <w:rsid w:val="00D7165F"/>
    <w:rsid w:val="00D72EFE"/>
    <w:rsid w:val="00D7317E"/>
    <w:rsid w:val="00D7379E"/>
    <w:rsid w:val="00D73AD3"/>
    <w:rsid w:val="00D747BD"/>
    <w:rsid w:val="00D749EC"/>
    <w:rsid w:val="00D755A9"/>
    <w:rsid w:val="00D807E3"/>
    <w:rsid w:val="00D81171"/>
    <w:rsid w:val="00D8344A"/>
    <w:rsid w:val="00D92F6B"/>
    <w:rsid w:val="00D93282"/>
    <w:rsid w:val="00D948FF"/>
    <w:rsid w:val="00D95162"/>
    <w:rsid w:val="00D97144"/>
    <w:rsid w:val="00D97839"/>
    <w:rsid w:val="00DA0EF0"/>
    <w:rsid w:val="00DA15BD"/>
    <w:rsid w:val="00DA18C3"/>
    <w:rsid w:val="00DA2091"/>
    <w:rsid w:val="00DA2CB6"/>
    <w:rsid w:val="00DA4000"/>
    <w:rsid w:val="00DA462B"/>
    <w:rsid w:val="00DA6433"/>
    <w:rsid w:val="00DA64CA"/>
    <w:rsid w:val="00DB0476"/>
    <w:rsid w:val="00DB050F"/>
    <w:rsid w:val="00DB0CE4"/>
    <w:rsid w:val="00DB1F6A"/>
    <w:rsid w:val="00DB25DB"/>
    <w:rsid w:val="00DB36A2"/>
    <w:rsid w:val="00DB4555"/>
    <w:rsid w:val="00DB47E3"/>
    <w:rsid w:val="00DB492F"/>
    <w:rsid w:val="00DB5096"/>
    <w:rsid w:val="00DB6BD6"/>
    <w:rsid w:val="00DC1B58"/>
    <w:rsid w:val="00DC28EB"/>
    <w:rsid w:val="00DC2F58"/>
    <w:rsid w:val="00DC3531"/>
    <w:rsid w:val="00DC4EA4"/>
    <w:rsid w:val="00DC5404"/>
    <w:rsid w:val="00DC5497"/>
    <w:rsid w:val="00DC5962"/>
    <w:rsid w:val="00DC6558"/>
    <w:rsid w:val="00DD1F96"/>
    <w:rsid w:val="00DD40C3"/>
    <w:rsid w:val="00DD4194"/>
    <w:rsid w:val="00DE0432"/>
    <w:rsid w:val="00DE0923"/>
    <w:rsid w:val="00DE09F1"/>
    <w:rsid w:val="00DE3391"/>
    <w:rsid w:val="00DE4590"/>
    <w:rsid w:val="00DE54E9"/>
    <w:rsid w:val="00DE6399"/>
    <w:rsid w:val="00DF08C5"/>
    <w:rsid w:val="00DF0B72"/>
    <w:rsid w:val="00DF11EF"/>
    <w:rsid w:val="00DF2909"/>
    <w:rsid w:val="00DF2E7D"/>
    <w:rsid w:val="00DF6775"/>
    <w:rsid w:val="00DF7C70"/>
    <w:rsid w:val="00DF7D75"/>
    <w:rsid w:val="00E0057B"/>
    <w:rsid w:val="00E00AF7"/>
    <w:rsid w:val="00E0120D"/>
    <w:rsid w:val="00E0274F"/>
    <w:rsid w:val="00E036AF"/>
    <w:rsid w:val="00E06C6B"/>
    <w:rsid w:val="00E071DB"/>
    <w:rsid w:val="00E10EC2"/>
    <w:rsid w:val="00E1113C"/>
    <w:rsid w:val="00E1240D"/>
    <w:rsid w:val="00E12F96"/>
    <w:rsid w:val="00E13506"/>
    <w:rsid w:val="00E144D2"/>
    <w:rsid w:val="00E15228"/>
    <w:rsid w:val="00E17521"/>
    <w:rsid w:val="00E20C78"/>
    <w:rsid w:val="00E219E9"/>
    <w:rsid w:val="00E2213C"/>
    <w:rsid w:val="00E23AC6"/>
    <w:rsid w:val="00E24000"/>
    <w:rsid w:val="00E24E41"/>
    <w:rsid w:val="00E255CB"/>
    <w:rsid w:val="00E26B83"/>
    <w:rsid w:val="00E27A11"/>
    <w:rsid w:val="00E30829"/>
    <w:rsid w:val="00E313A0"/>
    <w:rsid w:val="00E3374D"/>
    <w:rsid w:val="00E361B2"/>
    <w:rsid w:val="00E37874"/>
    <w:rsid w:val="00E430DD"/>
    <w:rsid w:val="00E45DDA"/>
    <w:rsid w:val="00E46CEE"/>
    <w:rsid w:val="00E47935"/>
    <w:rsid w:val="00E51351"/>
    <w:rsid w:val="00E53389"/>
    <w:rsid w:val="00E54F06"/>
    <w:rsid w:val="00E57660"/>
    <w:rsid w:val="00E6046C"/>
    <w:rsid w:val="00E6058B"/>
    <w:rsid w:val="00E61EBE"/>
    <w:rsid w:val="00E63EF6"/>
    <w:rsid w:val="00E64550"/>
    <w:rsid w:val="00E65067"/>
    <w:rsid w:val="00E67F39"/>
    <w:rsid w:val="00E722F9"/>
    <w:rsid w:val="00E72B1B"/>
    <w:rsid w:val="00E73993"/>
    <w:rsid w:val="00E754AD"/>
    <w:rsid w:val="00E81E4D"/>
    <w:rsid w:val="00E8228B"/>
    <w:rsid w:val="00E828DF"/>
    <w:rsid w:val="00E8553D"/>
    <w:rsid w:val="00E85C45"/>
    <w:rsid w:val="00E9465C"/>
    <w:rsid w:val="00E953EC"/>
    <w:rsid w:val="00E95E34"/>
    <w:rsid w:val="00EA25FC"/>
    <w:rsid w:val="00EA31EB"/>
    <w:rsid w:val="00EB3089"/>
    <w:rsid w:val="00EB361F"/>
    <w:rsid w:val="00EB6D35"/>
    <w:rsid w:val="00EB7DC6"/>
    <w:rsid w:val="00EC0D08"/>
    <w:rsid w:val="00EC110F"/>
    <w:rsid w:val="00EC2C97"/>
    <w:rsid w:val="00EC30E5"/>
    <w:rsid w:val="00EC44EF"/>
    <w:rsid w:val="00ED0516"/>
    <w:rsid w:val="00ED08C4"/>
    <w:rsid w:val="00ED16AA"/>
    <w:rsid w:val="00ED2A18"/>
    <w:rsid w:val="00ED4FFA"/>
    <w:rsid w:val="00ED52F7"/>
    <w:rsid w:val="00ED6880"/>
    <w:rsid w:val="00ED722A"/>
    <w:rsid w:val="00ED7429"/>
    <w:rsid w:val="00EE1CF3"/>
    <w:rsid w:val="00EE1E75"/>
    <w:rsid w:val="00EE28C9"/>
    <w:rsid w:val="00EE2D49"/>
    <w:rsid w:val="00EE3383"/>
    <w:rsid w:val="00EE4024"/>
    <w:rsid w:val="00EE631F"/>
    <w:rsid w:val="00EE6E24"/>
    <w:rsid w:val="00EE6F0F"/>
    <w:rsid w:val="00EF0B8D"/>
    <w:rsid w:val="00EF47EC"/>
    <w:rsid w:val="00EF492E"/>
    <w:rsid w:val="00EF5D4C"/>
    <w:rsid w:val="00EF66D8"/>
    <w:rsid w:val="00EF6797"/>
    <w:rsid w:val="00EF73D6"/>
    <w:rsid w:val="00F01F83"/>
    <w:rsid w:val="00F0202A"/>
    <w:rsid w:val="00F02E92"/>
    <w:rsid w:val="00F05041"/>
    <w:rsid w:val="00F05B30"/>
    <w:rsid w:val="00F068F7"/>
    <w:rsid w:val="00F0740E"/>
    <w:rsid w:val="00F0781E"/>
    <w:rsid w:val="00F118F2"/>
    <w:rsid w:val="00F120E8"/>
    <w:rsid w:val="00F12CDE"/>
    <w:rsid w:val="00F1572C"/>
    <w:rsid w:val="00F1767A"/>
    <w:rsid w:val="00F179D1"/>
    <w:rsid w:val="00F2013A"/>
    <w:rsid w:val="00F22859"/>
    <w:rsid w:val="00F22A66"/>
    <w:rsid w:val="00F240DC"/>
    <w:rsid w:val="00F24926"/>
    <w:rsid w:val="00F279D2"/>
    <w:rsid w:val="00F27F54"/>
    <w:rsid w:val="00F31B28"/>
    <w:rsid w:val="00F31EDC"/>
    <w:rsid w:val="00F33334"/>
    <w:rsid w:val="00F33629"/>
    <w:rsid w:val="00F34DD0"/>
    <w:rsid w:val="00F40712"/>
    <w:rsid w:val="00F4077E"/>
    <w:rsid w:val="00F41770"/>
    <w:rsid w:val="00F420D0"/>
    <w:rsid w:val="00F44C86"/>
    <w:rsid w:val="00F46BBA"/>
    <w:rsid w:val="00F50947"/>
    <w:rsid w:val="00F5286A"/>
    <w:rsid w:val="00F53036"/>
    <w:rsid w:val="00F56CC5"/>
    <w:rsid w:val="00F574A4"/>
    <w:rsid w:val="00F576E5"/>
    <w:rsid w:val="00F57F46"/>
    <w:rsid w:val="00F61093"/>
    <w:rsid w:val="00F61209"/>
    <w:rsid w:val="00F65CCF"/>
    <w:rsid w:val="00F65D0B"/>
    <w:rsid w:val="00F701DE"/>
    <w:rsid w:val="00F72765"/>
    <w:rsid w:val="00F72A0B"/>
    <w:rsid w:val="00F7361C"/>
    <w:rsid w:val="00F740A4"/>
    <w:rsid w:val="00F7458A"/>
    <w:rsid w:val="00F74845"/>
    <w:rsid w:val="00F75B2A"/>
    <w:rsid w:val="00F767DE"/>
    <w:rsid w:val="00F77A1A"/>
    <w:rsid w:val="00F85558"/>
    <w:rsid w:val="00F8561C"/>
    <w:rsid w:val="00F859B5"/>
    <w:rsid w:val="00F85E11"/>
    <w:rsid w:val="00F86649"/>
    <w:rsid w:val="00F90110"/>
    <w:rsid w:val="00F92F51"/>
    <w:rsid w:val="00FA0688"/>
    <w:rsid w:val="00FA0BD9"/>
    <w:rsid w:val="00FA1FF0"/>
    <w:rsid w:val="00FA289E"/>
    <w:rsid w:val="00FA2F6C"/>
    <w:rsid w:val="00FA30D0"/>
    <w:rsid w:val="00FA32A0"/>
    <w:rsid w:val="00FA47A5"/>
    <w:rsid w:val="00FA4EBB"/>
    <w:rsid w:val="00FA4F3B"/>
    <w:rsid w:val="00FA5748"/>
    <w:rsid w:val="00FA6161"/>
    <w:rsid w:val="00FA6348"/>
    <w:rsid w:val="00FA688B"/>
    <w:rsid w:val="00FB1C25"/>
    <w:rsid w:val="00FB3FA1"/>
    <w:rsid w:val="00FB5A0D"/>
    <w:rsid w:val="00FB69F6"/>
    <w:rsid w:val="00FB71B4"/>
    <w:rsid w:val="00FB7BD8"/>
    <w:rsid w:val="00FC1958"/>
    <w:rsid w:val="00FC1D3D"/>
    <w:rsid w:val="00FC21C1"/>
    <w:rsid w:val="00FC4CA1"/>
    <w:rsid w:val="00FC56F4"/>
    <w:rsid w:val="00FC66BE"/>
    <w:rsid w:val="00FD0002"/>
    <w:rsid w:val="00FD0911"/>
    <w:rsid w:val="00FD1144"/>
    <w:rsid w:val="00FD1E2E"/>
    <w:rsid w:val="00FD36C5"/>
    <w:rsid w:val="00FD3CBD"/>
    <w:rsid w:val="00FD442C"/>
    <w:rsid w:val="00FD57DF"/>
    <w:rsid w:val="00FD5D2A"/>
    <w:rsid w:val="00FD6F09"/>
    <w:rsid w:val="00FE183C"/>
    <w:rsid w:val="00FE58B8"/>
    <w:rsid w:val="00FE7E50"/>
    <w:rsid w:val="00FF35EC"/>
    <w:rsid w:val="00FF6272"/>
    <w:rsid w:val="00FF6F4B"/>
    <w:rsid w:val="00FF7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v:stroke endarrow="classic"/>
      <o:colormenu v:ext="edit" fillcolor="none" strokecolor="none"/>
    </o:shapedefaults>
    <o:shapelayout v:ext="edit">
      <o:idmap v:ext="edit" data="1,101"/>
      <o:rules v:ext="edit">
        <o:r id="V:Rule229" type="connector" idref="#_x0000_s1027"/>
        <o:r id="V:Rule239" type="connector" idref="#_x0000_s1033"/>
        <o:r id="V:Rule247"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3">
    <w:name w:val="heading 3"/>
    <w:basedOn w:val="Normal"/>
    <w:link w:val="Heading3Char"/>
    <w:uiPriority w:val="9"/>
    <w:qFormat/>
    <w:rsid w:val="00971849"/>
    <w:pPr>
      <w:spacing w:before="100" w:beforeAutospacing="1" w:after="100" w:afterAutospacing="1" w:line="240" w:lineRule="auto"/>
      <w:outlineLvl w:val="2"/>
    </w:pPr>
    <w:rPr>
      <w:rFonts w:ascii="Times New Roman" w:eastAsia="Times New Roman" w:hAnsi="Times New Roman" w:cs="Times New Roman"/>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semiHidden/>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D94"/>
  </w:style>
  <w:style w:type="table" w:styleId="TableGrid">
    <w:name w:val="Table Grid"/>
    <w:basedOn w:val="TableNormal"/>
    <w:uiPriority w:val="1"/>
    <w:rsid w:val="00A05566"/>
    <w:pPr>
      <w:spacing w:after="0" w:line="240" w:lineRule="auto"/>
    </w:pPr>
    <w:rPr>
      <w:rFonts w:eastAsiaTheme="minorHAnsi" w:cstheme="minorHAnsi"/>
      <w:szCs w:val="22"/>
      <w:lang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3AD3"/>
    <w:pPr>
      <w:numPr>
        <w:numId w:val="2"/>
      </w:numPr>
      <w:pBdr>
        <w:top w:val="single" w:sz="12" w:space="1" w:color="C6D9F1" w:themeColor="text2" w:themeTint="33"/>
        <w:left w:val="single" w:sz="12" w:space="4" w:color="C6D9F1" w:themeColor="text2" w:themeTint="33"/>
        <w:bottom w:val="single" w:sz="12" w:space="1" w:color="C6D9F1" w:themeColor="text2" w:themeTint="33"/>
        <w:right w:val="single" w:sz="12" w:space="4" w:color="C6D9F1" w:themeColor="text2" w:themeTint="33"/>
      </w:pBdr>
      <w:shd w:val="pct12" w:color="auto" w:fill="548DD4" w:themeFill="text2" w:themeFillTint="99"/>
      <w:contextualSpacing/>
    </w:pPr>
    <w:rPr>
      <w:rFonts w:ascii="Trebuchet MS" w:hAnsi="Trebuchet MS" w:cs="Mangal"/>
      <w:b/>
      <w:sz w:val="32"/>
      <w:szCs w:val="32"/>
      <w:bdr w:val="single" w:sz="12" w:space="0" w:color="C6D9F1" w:themeColor="text2" w:themeTint="33"/>
    </w:rPr>
  </w:style>
  <w:style w:type="character" w:customStyle="1" w:styleId="apple-style-span">
    <w:name w:val="apple-style-span"/>
    <w:basedOn w:val="DefaultParagraphFont"/>
    <w:rsid w:val="002C47B8"/>
  </w:style>
  <w:style w:type="character" w:customStyle="1" w:styleId="apple-converted-space">
    <w:name w:val="apple-converted-space"/>
    <w:basedOn w:val="DefaultParagraphFont"/>
    <w:rsid w:val="002C47B8"/>
  </w:style>
  <w:style w:type="character" w:styleId="Hyperlink">
    <w:name w:val="Hyperlink"/>
    <w:basedOn w:val="DefaultParagraphFont"/>
    <w:uiPriority w:val="99"/>
    <w:unhideWhenUsed/>
    <w:rsid w:val="002C47B8"/>
    <w:rPr>
      <w:color w:val="0000FF"/>
      <w:u w:val="single"/>
    </w:rPr>
  </w:style>
  <w:style w:type="character" w:customStyle="1" w:styleId="Heading3Char">
    <w:name w:val="Heading 3 Char"/>
    <w:basedOn w:val="DefaultParagraphFont"/>
    <w:link w:val="Heading3"/>
    <w:uiPriority w:val="9"/>
    <w:rsid w:val="00971849"/>
    <w:rPr>
      <w:rFonts w:ascii="Times New Roman" w:eastAsia="Times New Roman" w:hAnsi="Times New Roman" w:cs="Times New Roman"/>
      <w:b/>
      <w:bCs/>
      <w:sz w:val="27"/>
      <w:szCs w:val="27"/>
      <w:lang w:eastAsia="en-US" w:bidi="ar-SA"/>
    </w:rPr>
  </w:style>
  <w:style w:type="paragraph" w:styleId="Caption">
    <w:name w:val="caption"/>
    <w:basedOn w:val="Normal"/>
    <w:next w:val="Normal"/>
    <w:uiPriority w:val="35"/>
    <w:unhideWhenUsed/>
    <w:qFormat/>
    <w:rsid w:val="00547DDE"/>
    <w:pPr>
      <w:spacing w:line="240" w:lineRule="auto"/>
    </w:pPr>
    <w:rPr>
      <w:rFonts w:cs="Mangal"/>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21128500">
      <w:bodyDiv w:val="1"/>
      <w:marLeft w:val="0"/>
      <w:marRight w:val="0"/>
      <w:marTop w:val="0"/>
      <w:marBottom w:val="0"/>
      <w:divBdr>
        <w:top w:val="none" w:sz="0" w:space="0" w:color="auto"/>
        <w:left w:val="none" w:sz="0" w:space="0" w:color="auto"/>
        <w:bottom w:val="none" w:sz="0" w:space="0" w:color="auto"/>
        <w:right w:val="none" w:sz="0" w:space="0" w:color="auto"/>
      </w:divBdr>
    </w:div>
    <w:div w:id="100346527">
      <w:bodyDiv w:val="1"/>
      <w:marLeft w:val="0"/>
      <w:marRight w:val="0"/>
      <w:marTop w:val="0"/>
      <w:marBottom w:val="0"/>
      <w:divBdr>
        <w:top w:val="none" w:sz="0" w:space="0" w:color="auto"/>
        <w:left w:val="none" w:sz="0" w:space="0" w:color="auto"/>
        <w:bottom w:val="none" w:sz="0" w:space="0" w:color="auto"/>
        <w:right w:val="none" w:sz="0" w:space="0" w:color="auto"/>
      </w:divBdr>
    </w:div>
    <w:div w:id="197134283">
      <w:bodyDiv w:val="1"/>
      <w:marLeft w:val="0"/>
      <w:marRight w:val="0"/>
      <w:marTop w:val="0"/>
      <w:marBottom w:val="0"/>
      <w:divBdr>
        <w:top w:val="none" w:sz="0" w:space="0" w:color="auto"/>
        <w:left w:val="none" w:sz="0" w:space="0" w:color="auto"/>
        <w:bottom w:val="none" w:sz="0" w:space="0" w:color="auto"/>
        <w:right w:val="none" w:sz="0" w:space="0" w:color="auto"/>
      </w:divBdr>
    </w:div>
    <w:div w:id="200016224">
      <w:bodyDiv w:val="1"/>
      <w:marLeft w:val="0"/>
      <w:marRight w:val="0"/>
      <w:marTop w:val="0"/>
      <w:marBottom w:val="0"/>
      <w:divBdr>
        <w:top w:val="none" w:sz="0" w:space="0" w:color="auto"/>
        <w:left w:val="none" w:sz="0" w:space="0" w:color="auto"/>
        <w:bottom w:val="none" w:sz="0" w:space="0" w:color="auto"/>
        <w:right w:val="none" w:sz="0" w:space="0" w:color="auto"/>
      </w:divBdr>
    </w:div>
    <w:div w:id="322203185">
      <w:bodyDiv w:val="1"/>
      <w:marLeft w:val="0"/>
      <w:marRight w:val="0"/>
      <w:marTop w:val="0"/>
      <w:marBottom w:val="0"/>
      <w:divBdr>
        <w:top w:val="none" w:sz="0" w:space="0" w:color="auto"/>
        <w:left w:val="none" w:sz="0" w:space="0" w:color="auto"/>
        <w:bottom w:val="none" w:sz="0" w:space="0" w:color="auto"/>
        <w:right w:val="none" w:sz="0" w:space="0" w:color="auto"/>
      </w:divBdr>
    </w:div>
    <w:div w:id="338433763">
      <w:bodyDiv w:val="1"/>
      <w:marLeft w:val="0"/>
      <w:marRight w:val="0"/>
      <w:marTop w:val="0"/>
      <w:marBottom w:val="0"/>
      <w:divBdr>
        <w:top w:val="none" w:sz="0" w:space="0" w:color="auto"/>
        <w:left w:val="none" w:sz="0" w:space="0" w:color="auto"/>
        <w:bottom w:val="none" w:sz="0" w:space="0" w:color="auto"/>
        <w:right w:val="none" w:sz="0" w:space="0" w:color="auto"/>
      </w:divBdr>
    </w:div>
    <w:div w:id="356547900">
      <w:bodyDiv w:val="1"/>
      <w:marLeft w:val="0"/>
      <w:marRight w:val="0"/>
      <w:marTop w:val="0"/>
      <w:marBottom w:val="0"/>
      <w:divBdr>
        <w:top w:val="none" w:sz="0" w:space="0" w:color="auto"/>
        <w:left w:val="none" w:sz="0" w:space="0" w:color="auto"/>
        <w:bottom w:val="none" w:sz="0" w:space="0" w:color="auto"/>
        <w:right w:val="none" w:sz="0" w:space="0" w:color="auto"/>
      </w:divBdr>
    </w:div>
    <w:div w:id="383719128">
      <w:bodyDiv w:val="1"/>
      <w:marLeft w:val="0"/>
      <w:marRight w:val="0"/>
      <w:marTop w:val="0"/>
      <w:marBottom w:val="0"/>
      <w:divBdr>
        <w:top w:val="none" w:sz="0" w:space="0" w:color="auto"/>
        <w:left w:val="none" w:sz="0" w:space="0" w:color="auto"/>
        <w:bottom w:val="none" w:sz="0" w:space="0" w:color="auto"/>
        <w:right w:val="none" w:sz="0" w:space="0" w:color="auto"/>
      </w:divBdr>
    </w:div>
    <w:div w:id="521673740">
      <w:bodyDiv w:val="1"/>
      <w:marLeft w:val="0"/>
      <w:marRight w:val="0"/>
      <w:marTop w:val="0"/>
      <w:marBottom w:val="0"/>
      <w:divBdr>
        <w:top w:val="none" w:sz="0" w:space="0" w:color="auto"/>
        <w:left w:val="none" w:sz="0" w:space="0" w:color="auto"/>
        <w:bottom w:val="none" w:sz="0" w:space="0" w:color="auto"/>
        <w:right w:val="none" w:sz="0" w:space="0" w:color="auto"/>
      </w:divBdr>
    </w:div>
    <w:div w:id="822308640">
      <w:bodyDiv w:val="1"/>
      <w:marLeft w:val="0"/>
      <w:marRight w:val="0"/>
      <w:marTop w:val="0"/>
      <w:marBottom w:val="0"/>
      <w:divBdr>
        <w:top w:val="none" w:sz="0" w:space="0" w:color="auto"/>
        <w:left w:val="none" w:sz="0" w:space="0" w:color="auto"/>
        <w:bottom w:val="none" w:sz="0" w:space="0" w:color="auto"/>
        <w:right w:val="none" w:sz="0" w:space="0" w:color="auto"/>
      </w:divBdr>
    </w:div>
    <w:div w:id="832451594">
      <w:bodyDiv w:val="1"/>
      <w:marLeft w:val="0"/>
      <w:marRight w:val="0"/>
      <w:marTop w:val="0"/>
      <w:marBottom w:val="0"/>
      <w:divBdr>
        <w:top w:val="none" w:sz="0" w:space="0" w:color="auto"/>
        <w:left w:val="none" w:sz="0" w:space="0" w:color="auto"/>
        <w:bottom w:val="none" w:sz="0" w:space="0" w:color="auto"/>
        <w:right w:val="none" w:sz="0" w:space="0" w:color="auto"/>
      </w:divBdr>
    </w:div>
    <w:div w:id="864444420">
      <w:bodyDiv w:val="1"/>
      <w:marLeft w:val="0"/>
      <w:marRight w:val="0"/>
      <w:marTop w:val="0"/>
      <w:marBottom w:val="0"/>
      <w:divBdr>
        <w:top w:val="none" w:sz="0" w:space="0" w:color="auto"/>
        <w:left w:val="none" w:sz="0" w:space="0" w:color="auto"/>
        <w:bottom w:val="none" w:sz="0" w:space="0" w:color="auto"/>
        <w:right w:val="none" w:sz="0" w:space="0" w:color="auto"/>
      </w:divBdr>
    </w:div>
    <w:div w:id="871571940">
      <w:bodyDiv w:val="1"/>
      <w:marLeft w:val="0"/>
      <w:marRight w:val="0"/>
      <w:marTop w:val="0"/>
      <w:marBottom w:val="0"/>
      <w:divBdr>
        <w:top w:val="none" w:sz="0" w:space="0" w:color="auto"/>
        <w:left w:val="none" w:sz="0" w:space="0" w:color="auto"/>
        <w:bottom w:val="none" w:sz="0" w:space="0" w:color="auto"/>
        <w:right w:val="none" w:sz="0" w:space="0" w:color="auto"/>
      </w:divBdr>
    </w:div>
    <w:div w:id="1010063653">
      <w:bodyDiv w:val="1"/>
      <w:marLeft w:val="0"/>
      <w:marRight w:val="0"/>
      <w:marTop w:val="0"/>
      <w:marBottom w:val="0"/>
      <w:divBdr>
        <w:top w:val="none" w:sz="0" w:space="0" w:color="auto"/>
        <w:left w:val="none" w:sz="0" w:space="0" w:color="auto"/>
        <w:bottom w:val="none" w:sz="0" w:space="0" w:color="auto"/>
        <w:right w:val="none" w:sz="0" w:space="0" w:color="auto"/>
      </w:divBdr>
    </w:div>
    <w:div w:id="1114980536">
      <w:bodyDiv w:val="1"/>
      <w:marLeft w:val="0"/>
      <w:marRight w:val="0"/>
      <w:marTop w:val="0"/>
      <w:marBottom w:val="0"/>
      <w:divBdr>
        <w:top w:val="none" w:sz="0" w:space="0" w:color="auto"/>
        <w:left w:val="none" w:sz="0" w:space="0" w:color="auto"/>
        <w:bottom w:val="none" w:sz="0" w:space="0" w:color="auto"/>
        <w:right w:val="none" w:sz="0" w:space="0" w:color="auto"/>
      </w:divBdr>
    </w:div>
    <w:div w:id="1227103234">
      <w:bodyDiv w:val="1"/>
      <w:marLeft w:val="0"/>
      <w:marRight w:val="0"/>
      <w:marTop w:val="0"/>
      <w:marBottom w:val="0"/>
      <w:divBdr>
        <w:top w:val="none" w:sz="0" w:space="0" w:color="auto"/>
        <w:left w:val="none" w:sz="0" w:space="0" w:color="auto"/>
        <w:bottom w:val="none" w:sz="0" w:space="0" w:color="auto"/>
        <w:right w:val="none" w:sz="0" w:space="0" w:color="auto"/>
      </w:divBdr>
    </w:div>
    <w:div w:id="1279066747">
      <w:bodyDiv w:val="1"/>
      <w:marLeft w:val="0"/>
      <w:marRight w:val="0"/>
      <w:marTop w:val="0"/>
      <w:marBottom w:val="0"/>
      <w:divBdr>
        <w:top w:val="none" w:sz="0" w:space="0" w:color="auto"/>
        <w:left w:val="none" w:sz="0" w:space="0" w:color="auto"/>
        <w:bottom w:val="none" w:sz="0" w:space="0" w:color="auto"/>
        <w:right w:val="none" w:sz="0" w:space="0" w:color="auto"/>
      </w:divBdr>
    </w:div>
    <w:div w:id="1304311687">
      <w:bodyDiv w:val="1"/>
      <w:marLeft w:val="0"/>
      <w:marRight w:val="0"/>
      <w:marTop w:val="0"/>
      <w:marBottom w:val="0"/>
      <w:divBdr>
        <w:top w:val="none" w:sz="0" w:space="0" w:color="auto"/>
        <w:left w:val="none" w:sz="0" w:space="0" w:color="auto"/>
        <w:bottom w:val="none" w:sz="0" w:space="0" w:color="auto"/>
        <w:right w:val="none" w:sz="0" w:space="0" w:color="auto"/>
      </w:divBdr>
    </w:div>
    <w:div w:id="1383552248">
      <w:bodyDiv w:val="1"/>
      <w:marLeft w:val="0"/>
      <w:marRight w:val="0"/>
      <w:marTop w:val="0"/>
      <w:marBottom w:val="0"/>
      <w:divBdr>
        <w:top w:val="none" w:sz="0" w:space="0" w:color="auto"/>
        <w:left w:val="none" w:sz="0" w:space="0" w:color="auto"/>
        <w:bottom w:val="none" w:sz="0" w:space="0" w:color="auto"/>
        <w:right w:val="none" w:sz="0" w:space="0" w:color="auto"/>
      </w:divBdr>
    </w:div>
    <w:div w:id="1659961782">
      <w:bodyDiv w:val="1"/>
      <w:marLeft w:val="0"/>
      <w:marRight w:val="0"/>
      <w:marTop w:val="0"/>
      <w:marBottom w:val="0"/>
      <w:divBdr>
        <w:top w:val="none" w:sz="0" w:space="0" w:color="auto"/>
        <w:left w:val="none" w:sz="0" w:space="0" w:color="auto"/>
        <w:bottom w:val="none" w:sz="0" w:space="0" w:color="auto"/>
        <w:right w:val="none" w:sz="0" w:space="0" w:color="auto"/>
      </w:divBdr>
    </w:div>
    <w:div w:id="1890604200">
      <w:bodyDiv w:val="1"/>
      <w:marLeft w:val="0"/>
      <w:marRight w:val="0"/>
      <w:marTop w:val="0"/>
      <w:marBottom w:val="0"/>
      <w:divBdr>
        <w:top w:val="none" w:sz="0" w:space="0" w:color="auto"/>
        <w:left w:val="none" w:sz="0" w:space="0" w:color="auto"/>
        <w:bottom w:val="none" w:sz="0" w:space="0" w:color="auto"/>
        <w:right w:val="none" w:sz="0" w:space="0" w:color="auto"/>
      </w:divBdr>
    </w:div>
    <w:div w:id="1931961205">
      <w:bodyDiv w:val="1"/>
      <w:marLeft w:val="0"/>
      <w:marRight w:val="0"/>
      <w:marTop w:val="0"/>
      <w:marBottom w:val="0"/>
      <w:divBdr>
        <w:top w:val="none" w:sz="0" w:space="0" w:color="auto"/>
        <w:left w:val="none" w:sz="0" w:space="0" w:color="auto"/>
        <w:bottom w:val="none" w:sz="0" w:space="0" w:color="auto"/>
        <w:right w:val="none" w:sz="0" w:space="0" w:color="auto"/>
      </w:divBdr>
    </w:div>
    <w:div w:id="1965622220">
      <w:bodyDiv w:val="1"/>
      <w:marLeft w:val="0"/>
      <w:marRight w:val="0"/>
      <w:marTop w:val="0"/>
      <w:marBottom w:val="0"/>
      <w:divBdr>
        <w:top w:val="none" w:sz="0" w:space="0" w:color="auto"/>
        <w:left w:val="none" w:sz="0" w:space="0" w:color="auto"/>
        <w:bottom w:val="none" w:sz="0" w:space="0" w:color="auto"/>
        <w:right w:val="none" w:sz="0" w:space="0" w:color="auto"/>
      </w:divBdr>
    </w:div>
    <w:div w:id="1976065334">
      <w:bodyDiv w:val="1"/>
      <w:marLeft w:val="0"/>
      <w:marRight w:val="0"/>
      <w:marTop w:val="0"/>
      <w:marBottom w:val="0"/>
      <w:divBdr>
        <w:top w:val="none" w:sz="0" w:space="0" w:color="auto"/>
        <w:left w:val="none" w:sz="0" w:space="0" w:color="auto"/>
        <w:bottom w:val="none" w:sz="0" w:space="0" w:color="auto"/>
        <w:right w:val="none" w:sz="0" w:space="0" w:color="auto"/>
      </w:divBdr>
    </w:div>
    <w:div w:id="2014646570">
      <w:bodyDiv w:val="1"/>
      <w:marLeft w:val="0"/>
      <w:marRight w:val="0"/>
      <w:marTop w:val="0"/>
      <w:marBottom w:val="0"/>
      <w:divBdr>
        <w:top w:val="none" w:sz="0" w:space="0" w:color="auto"/>
        <w:left w:val="none" w:sz="0" w:space="0" w:color="auto"/>
        <w:bottom w:val="none" w:sz="0" w:space="0" w:color="auto"/>
        <w:right w:val="none" w:sz="0" w:space="0" w:color="auto"/>
      </w:divBdr>
    </w:div>
    <w:div w:id="2098207026">
      <w:bodyDiv w:val="1"/>
      <w:marLeft w:val="0"/>
      <w:marRight w:val="0"/>
      <w:marTop w:val="0"/>
      <w:marBottom w:val="0"/>
      <w:divBdr>
        <w:top w:val="none" w:sz="0" w:space="0" w:color="auto"/>
        <w:left w:val="none" w:sz="0" w:space="0" w:color="auto"/>
        <w:bottom w:val="none" w:sz="0" w:space="0" w:color="auto"/>
        <w:right w:val="none" w:sz="0" w:space="0" w:color="auto"/>
      </w:divBdr>
    </w:div>
    <w:div w:id="21081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hrukh\Application%20Data\Microsoft\Templates\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BF2ED-F521-4D34-8EB7-BBDD13C5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Report.dotx</Template>
  <TotalTime>1574</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Online Examination System  </vt:lpstr>
    </vt:vector>
  </TitlesOfParts>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Examination System  </dc:title>
  <dc:subject/>
  <dc:creator>Shahrukh Khan</dc:creator>
  <cp:keywords/>
  <dc:description>This is the SRS for our project Sky High..University Management System.</dc:description>
  <cp:lastModifiedBy>Shahrukh Khan</cp:lastModifiedBy>
  <cp:revision>1322</cp:revision>
  <cp:lastPrinted>2014-09-08T16:41:00Z</cp:lastPrinted>
  <dcterms:created xsi:type="dcterms:W3CDTF">2010-05-17T05:49:00Z</dcterms:created>
  <dcterms:modified xsi:type="dcterms:W3CDTF">2014-09-16T16:41:00Z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ies>
</file>